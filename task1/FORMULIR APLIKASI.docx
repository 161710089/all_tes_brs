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8B24" w14:textId="77777777" w:rsidR="00C31872" w:rsidRPr="006D3D31" w:rsidRDefault="006D3D31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FORMULIR </w:t>
      </w:r>
      <w:r w:rsidR="00C31872" w:rsidRPr="006D3D31">
        <w:rPr>
          <w:color w:val="FFFFFF" w:themeColor="background1"/>
          <w:sz w:val="40"/>
          <w:szCs w:val="40"/>
        </w:rPr>
        <w:t>APLIKASI</w:t>
      </w:r>
    </w:p>
    <w:p w14:paraId="4F76845F" w14:textId="77777777" w:rsidR="00C31872" w:rsidRPr="006D3D31" w:rsidRDefault="00C31872" w:rsidP="00D35FF1">
      <w:pPr>
        <w:pStyle w:val="LogoLine"/>
        <w:framePr w:w="4283" w:h="973" w:hRule="exact" w:wrap="around" w:x="601" w:y="391"/>
        <w:spacing w:after="0" w:line="240" w:lineRule="auto"/>
        <w:jc w:val="center"/>
        <w:rPr>
          <w:color w:val="FFFFFF" w:themeColor="background1"/>
          <w:sz w:val="40"/>
          <w:szCs w:val="40"/>
        </w:rPr>
      </w:pPr>
      <w:r w:rsidRPr="006D3D31">
        <w:rPr>
          <w:color w:val="FFFFFF" w:themeColor="background1"/>
          <w:sz w:val="40"/>
          <w:szCs w:val="40"/>
        </w:rPr>
        <w:t xml:space="preserve">KARYAWAN </w:t>
      </w:r>
    </w:p>
    <w:tbl>
      <w:tblPr>
        <w:tblpPr w:leftFromText="180" w:rightFromText="180" w:vertAnchor="page" w:horzAnchor="page" w:tblpX="3436" w:tblpY="1981"/>
        <w:tblW w:w="8297" w:type="dxa"/>
        <w:tblCellMar>
          <w:top w:w="142" w:type="dxa"/>
          <w:bottom w:w="142" w:type="dxa"/>
        </w:tblCellMar>
        <w:tblLook w:val="0000" w:firstRow="0" w:lastRow="0" w:firstColumn="0" w:lastColumn="0" w:noHBand="0" w:noVBand="0"/>
      </w:tblPr>
      <w:tblGrid>
        <w:gridCol w:w="3265"/>
        <w:gridCol w:w="463"/>
        <w:gridCol w:w="4569"/>
      </w:tblGrid>
      <w:tr w:rsidR="00D35FF1" w14:paraId="1F08CD2B" w14:textId="77777777" w:rsidTr="00D35FF1">
        <w:trPr>
          <w:trHeight w:val="270"/>
        </w:trPr>
        <w:tc>
          <w:tcPr>
            <w:tcW w:w="3265" w:type="dxa"/>
            <w:vAlign w:val="center"/>
          </w:tcPr>
          <w:p w14:paraId="10C1155E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Nama </w:t>
            </w:r>
            <w:proofErr w:type="spellStart"/>
            <w:r w:rsidRPr="0050074E">
              <w:rPr>
                <w:b/>
                <w:sz w:val="22"/>
              </w:rPr>
              <w:t>lengkap</w:t>
            </w:r>
            <w:proofErr w:type="spellEnd"/>
          </w:p>
        </w:tc>
        <w:tc>
          <w:tcPr>
            <w:tcW w:w="463" w:type="dxa"/>
          </w:tcPr>
          <w:p w14:paraId="5A5D7D5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F9EED77" w14:textId="2EA25233" w:rsidR="00D35FF1" w:rsidRPr="008C6543" w:rsidRDefault="00442C3A" w:rsidP="00D35FF1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Alfi Muhtadi</w:t>
            </w:r>
          </w:p>
        </w:tc>
      </w:tr>
      <w:tr w:rsidR="00D35FF1" w14:paraId="7CF8187B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2FB3A36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NIK</w:t>
            </w:r>
          </w:p>
        </w:tc>
        <w:tc>
          <w:tcPr>
            <w:tcW w:w="463" w:type="dxa"/>
          </w:tcPr>
          <w:p w14:paraId="19910D93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6CC281BD" w14:textId="3E662C1C" w:rsidR="00D35FF1" w:rsidRDefault="00B17FD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3204142612010002</w:t>
            </w:r>
          </w:p>
        </w:tc>
      </w:tr>
      <w:tr w:rsidR="00D35FF1" w14:paraId="01E18C18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54D02B6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Tempat</w:t>
            </w:r>
            <w:proofErr w:type="spellEnd"/>
            <w:r>
              <w:rPr>
                <w:b/>
                <w:sz w:val="22"/>
              </w:rPr>
              <w:t xml:space="preserve"> Lahir/</w:t>
            </w:r>
            <w:proofErr w:type="spellStart"/>
            <w:r w:rsidRPr="0050074E">
              <w:rPr>
                <w:b/>
                <w:sz w:val="22"/>
              </w:rPr>
              <w:t>Tgl</w:t>
            </w:r>
            <w:proofErr w:type="spellEnd"/>
            <w:r w:rsidRPr="0050074E">
              <w:rPr>
                <w:b/>
                <w:sz w:val="22"/>
              </w:rPr>
              <w:t>. Lahir</w:t>
            </w:r>
          </w:p>
        </w:tc>
        <w:tc>
          <w:tcPr>
            <w:tcW w:w="463" w:type="dxa"/>
          </w:tcPr>
          <w:p w14:paraId="511D1C74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64D95D6A" w14:textId="0DDA6323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Bandung, 26 </w:t>
            </w:r>
            <w:proofErr w:type="spellStart"/>
            <w:r>
              <w:rPr>
                <w:sz w:val="22"/>
              </w:rPr>
              <w:t>Desember</w:t>
            </w:r>
            <w:proofErr w:type="spellEnd"/>
            <w:r>
              <w:rPr>
                <w:sz w:val="22"/>
              </w:rPr>
              <w:t xml:space="preserve"> 2001</w:t>
            </w:r>
          </w:p>
        </w:tc>
      </w:tr>
      <w:tr w:rsidR="00D35FF1" w14:paraId="6DB72ADD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44C82D5D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 w:rsidRPr="0050074E">
              <w:rPr>
                <w:b/>
                <w:sz w:val="22"/>
              </w:rPr>
              <w:t>Jenis</w:t>
            </w:r>
            <w:proofErr w:type="spellEnd"/>
            <w:r w:rsidRPr="0050074E">
              <w:rPr>
                <w:b/>
                <w:sz w:val="22"/>
              </w:rPr>
              <w:t xml:space="preserve"> </w:t>
            </w:r>
            <w:proofErr w:type="spellStart"/>
            <w:r w:rsidRPr="0050074E">
              <w:rPr>
                <w:b/>
                <w:sz w:val="22"/>
              </w:rPr>
              <w:t>Kelamin</w:t>
            </w:r>
            <w:proofErr w:type="spellEnd"/>
          </w:p>
        </w:tc>
        <w:tc>
          <w:tcPr>
            <w:tcW w:w="463" w:type="dxa"/>
          </w:tcPr>
          <w:p w14:paraId="4E812EE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CF1A797" w14:textId="0A52D685" w:rsidR="00D35FF1" w:rsidRDefault="00442C3A" w:rsidP="00D35FF1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561C68" wp14:editId="5E10B4EF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0</wp:posOffset>
                      </wp:positionV>
                      <wp:extent cx="450850" cy="251460"/>
                      <wp:effectExtent l="0" t="0" r="2540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0" cy="251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5D946" id="Rectangle 8" o:spid="_x0000_s1026" style="position:absolute;margin-left:107.15pt;margin-top:0;width:35.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" fillcolor="white [3201]" strokecolor="black [3200]" strokeweight="2pt"/>
                  </w:pict>
                </mc:Fallback>
              </mc:AlternateContent>
            </w:r>
            <w:r>
              <w:rPr>
                <w:noProof/>
                <w:sz w:val="22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7F435E" wp14:editId="0437DE1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5715</wp:posOffset>
                      </wp:positionV>
                      <wp:extent cx="521335" cy="240030"/>
                      <wp:effectExtent l="0" t="0" r="12065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A63C5F" w14:textId="412B54C0" w:rsidR="00442C3A" w:rsidRDefault="00442C3A" w:rsidP="00442C3A">
                                  <w:pPr>
                                    <w:ind w:left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F435E" id="Rectangle 3" o:spid="_x0000_s1026" style="position:absolute;left:0;text-align:left;margin-left:-4.05pt;margin-top:.45pt;width:41.05pt;height:1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" fillcolor="black [3213]" strokecolor="black [3200]" strokeweight="2pt">
                      <v:textbox>
                        <w:txbxContent>
                          <w:p w14:paraId="14A63C5F" w14:textId="412B54C0" w:rsidR="00442C3A" w:rsidRDefault="00442C3A" w:rsidP="00442C3A">
                            <w:pPr>
                              <w:ind w:left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35FF1">
              <w:rPr>
                <w:sz w:val="22"/>
              </w:rPr>
              <w:t xml:space="preserve">           laki – laki                      Perempuan</w:t>
            </w:r>
          </w:p>
        </w:tc>
      </w:tr>
      <w:tr w:rsidR="00D35FF1" w14:paraId="59E5295E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26F4466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A g a m a</w:t>
            </w:r>
          </w:p>
        </w:tc>
        <w:tc>
          <w:tcPr>
            <w:tcW w:w="463" w:type="dxa"/>
          </w:tcPr>
          <w:p w14:paraId="043E1A2B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5D7E85F0" w14:textId="0AB46F1B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Islam</w:t>
            </w:r>
          </w:p>
        </w:tc>
      </w:tr>
      <w:tr w:rsidR="00D35FF1" w14:paraId="2B085993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4770EB8A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Pendidikan </w:t>
            </w:r>
            <w:proofErr w:type="spellStart"/>
            <w:r w:rsidRPr="0050074E">
              <w:rPr>
                <w:b/>
                <w:sz w:val="22"/>
              </w:rPr>
              <w:t>Terakhir</w:t>
            </w:r>
            <w:proofErr w:type="spellEnd"/>
          </w:p>
        </w:tc>
        <w:tc>
          <w:tcPr>
            <w:tcW w:w="463" w:type="dxa"/>
          </w:tcPr>
          <w:p w14:paraId="5208F8A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D38119C" w14:textId="7AB2B27D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SMK</w:t>
            </w:r>
          </w:p>
        </w:tc>
      </w:tr>
      <w:tr w:rsidR="00D35FF1" w14:paraId="4CDCEAF6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7A61365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IPK</w:t>
            </w:r>
          </w:p>
        </w:tc>
        <w:tc>
          <w:tcPr>
            <w:tcW w:w="463" w:type="dxa"/>
          </w:tcPr>
          <w:p w14:paraId="7E6D9A1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4DBC5385" w14:textId="77777777" w:rsidR="00D35FF1" w:rsidRDefault="005B6F21" w:rsidP="00D35FF1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…………………………………………………</w:t>
            </w:r>
          </w:p>
        </w:tc>
      </w:tr>
      <w:tr w:rsidR="00D35FF1" w14:paraId="0ABD89B2" w14:textId="77777777" w:rsidTr="00D35FF1">
        <w:trPr>
          <w:trHeight w:val="184"/>
        </w:trPr>
        <w:tc>
          <w:tcPr>
            <w:tcW w:w="3265" w:type="dxa"/>
            <w:vAlign w:val="center"/>
          </w:tcPr>
          <w:p w14:paraId="522EAA72" w14:textId="77777777" w:rsidR="00D35FF1" w:rsidRPr="004C5603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proofErr w:type="spellStart"/>
            <w:r w:rsidRPr="0050074E">
              <w:rPr>
                <w:b/>
                <w:sz w:val="22"/>
              </w:rPr>
              <w:t>Telepon</w:t>
            </w:r>
            <w:proofErr w:type="spellEnd"/>
            <w:r w:rsidRPr="0050074E">
              <w:rPr>
                <w:b/>
                <w:sz w:val="22"/>
              </w:rPr>
              <w:t>/HP</w:t>
            </w:r>
            <w:r w:rsidR="004C5603">
              <w:rPr>
                <w:b/>
                <w:sz w:val="22"/>
                <w:lang w:val="id-ID"/>
              </w:rPr>
              <w:t>/WA</w:t>
            </w:r>
          </w:p>
        </w:tc>
        <w:tc>
          <w:tcPr>
            <w:tcW w:w="463" w:type="dxa"/>
          </w:tcPr>
          <w:p w14:paraId="634DB16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69B9C07" w14:textId="47F7373A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081214759698</w:t>
            </w:r>
          </w:p>
        </w:tc>
      </w:tr>
      <w:tr w:rsidR="00D35FF1" w14:paraId="575CA7E7" w14:textId="77777777" w:rsidTr="00D35FF1">
        <w:trPr>
          <w:trHeight w:val="174"/>
        </w:trPr>
        <w:tc>
          <w:tcPr>
            <w:tcW w:w="3265" w:type="dxa"/>
            <w:vAlign w:val="center"/>
          </w:tcPr>
          <w:p w14:paraId="24581A4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Email</w:t>
            </w:r>
          </w:p>
        </w:tc>
        <w:tc>
          <w:tcPr>
            <w:tcW w:w="463" w:type="dxa"/>
          </w:tcPr>
          <w:p w14:paraId="62F4DA80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666F4FFE" w14:textId="616FA86C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>alfimuhtadi026@gmail.com</w:t>
            </w:r>
          </w:p>
        </w:tc>
      </w:tr>
      <w:tr w:rsidR="00D35FF1" w14:paraId="5AC06382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18A22096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 xml:space="preserve">Status </w:t>
            </w:r>
            <w:proofErr w:type="spellStart"/>
            <w:r w:rsidRPr="0050074E">
              <w:rPr>
                <w:b/>
                <w:sz w:val="22"/>
              </w:rPr>
              <w:t>perkawinan</w:t>
            </w:r>
            <w:proofErr w:type="spellEnd"/>
          </w:p>
        </w:tc>
        <w:tc>
          <w:tcPr>
            <w:tcW w:w="463" w:type="dxa"/>
          </w:tcPr>
          <w:p w14:paraId="1EC8E1E7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 w:rsidRPr="0050074E"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1B8F125E" w14:textId="01FCE4E6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Belum </w:t>
            </w:r>
            <w:proofErr w:type="spellStart"/>
            <w:r>
              <w:rPr>
                <w:sz w:val="22"/>
              </w:rPr>
              <w:t>Menikah</w:t>
            </w:r>
            <w:proofErr w:type="spellEnd"/>
          </w:p>
        </w:tc>
      </w:tr>
      <w:tr w:rsidR="00D35FF1" w14:paraId="5A304E8C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21B65762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Hobi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Kegemaran</w:t>
            </w:r>
            <w:proofErr w:type="spellEnd"/>
          </w:p>
        </w:tc>
        <w:tc>
          <w:tcPr>
            <w:tcW w:w="463" w:type="dxa"/>
          </w:tcPr>
          <w:p w14:paraId="6B430651" w14:textId="77777777" w:rsidR="00D35FF1" w:rsidRPr="0050074E" w:rsidRDefault="00D35FF1" w:rsidP="00D35FF1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055648B7" w14:textId="279DFA28" w:rsidR="00D35FF1" w:rsidRDefault="00442C3A" w:rsidP="00442C3A">
            <w:pPr>
              <w:tabs>
                <w:tab w:val="left" w:pos="374"/>
              </w:tabs>
              <w:spacing w:after="0" w:line="24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Main </w:t>
            </w:r>
            <w:proofErr w:type="spellStart"/>
            <w:r>
              <w:rPr>
                <w:sz w:val="22"/>
              </w:rPr>
              <w:t>catur</w:t>
            </w:r>
            <w:proofErr w:type="spellEnd"/>
          </w:p>
        </w:tc>
      </w:tr>
      <w:tr w:rsidR="004C5603" w14:paraId="671CA930" w14:textId="77777777" w:rsidTr="00D35FF1">
        <w:trPr>
          <w:trHeight w:val="265"/>
        </w:trPr>
        <w:tc>
          <w:tcPr>
            <w:tcW w:w="3265" w:type="dxa"/>
            <w:vAlign w:val="center"/>
          </w:tcPr>
          <w:p w14:paraId="0A42484C" w14:textId="77777777" w:rsidR="004C5603" w:rsidRPr="009C4697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  <w:lang w:val="id-ID"/>
              </w:rPr>
            </w:pPr>
            <w:r>
              <w:rPr>
                <w:b/>
                <w:sz w:val="22"/>
                <w:lang w:val="id-ID"/>
              </w:rPr>
              <w:t>Nomor NPWP</w:t>
            </w:r>
          </w:p>
        </w:tc>
        <w:tc>
          <w:tcPr>
            <w:tcW w:w="463" w:type="dxa"/>
          </w:tcPr>
          <w:p w14:paraId="2BDC539E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3E809D3B" w14:textId="77777777" w:rsidR="004C5603" w:rsidRDefault="004C5603" w:rsidP="004C5603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…………………………………………………</w:t>
            </w:r>
          </w:p>
        </w:tc>
      </w:tr>
      <w:tr w:rsidR="004C5603" w14:paraId="52403924" w14:textId="77777777" w:rsidTr="00D35FF1">
        <w:trPr>
          <w:trHeight w:val="265"/>
        </w:trPr>
        <w:tc>
          <w:tcPr>
            <w:tcW w:w="3265" w:type="dxa"/>
          </w:tcPr>
          <w:p w14:paraId="51937E96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Alamat</w:t>
            </w:r>
          </w:p>
        </w:tc>
        <w:tc>
          <w:tcPr>
            <w:tcW w:w="463" w:type="dxa"/>
          </w:tcPr>
          <w:p w14:paraId="226C2CC4" w14:textId="77777777" w:rsidR="004C5603" w:rsidRPr="0050074E" w:rsidRDefault="004C5603" w:rsidP="004C5603">
            <w:pPr>
              <w:tabs>
                <w:tab w:val="left" w:pos="374"/>
              </w:tabs>
              <w:spacing w:after="0" w:line="240" w:lineRule="auto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4569" w:type="dxa"/>
            <w:vAlign w:val="bottom"/>
          </w:tcPr>
          <w:p w14:paraId="723ABBB6" w14:textId="6DBD6158" w:rsidR="005B6F21" w:rsidRDefault="00442C3A" w:rsidP="00442C3A">
            <w:pPr>
              <w:tabs>
                <w:tab w:val="left" w:pos="374"/>
              </w:tabs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Jl. </w:t>
            </w:r>
            <w:proofErr w:type="spellStart"/>
            <w:r>
              <w:rPr>
                <w:sz w:val="22"/>
              </w:rPr>
              <w:t>Leuwidulang</w:t>
            </w:r>
            <w:proofErr w:type="spellEnd"/>
            <w:r>
              <w:rPr>
                <w:sz w:val="22"/>
              </w:rPr>
              <w:t xml:space="preserve"> no. 2, RT/RW 03/13</w:t>
            </w:r>
            <w:r>
              <w:rPr>
                <w:sz w:val="22"/>
              </w:rPr>
              <w:br/>
              <w:t xml:space="preserve">Ds. </w:t>
            </w:r>
            <w:proofErr w:type="spellStart"/>
            <w:r>
              <w:rPr>
                <w:sz w:val="22"/>
              </w:rPr>
              <w:t>Rancamulya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Kec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Pamengpeuk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Kab</w:t>
            </w:r>
            <w:proofErr w:type="spellEnd"/>
            <w:r>
              <w:rPr>
                <w:sz w:val="22"/>
              </w:rPr>
              <w:t xml:space="preserve">. Bandung, </w:t>
            </w:r>
            <w:proofErr w:type="spellStart"/>
            <w:r>
              <w:rPr>
                <w:sz w:val="22"/>
              </w:rPr>
              <w:t>Jawa</w:t>
            </w:r>
            <w:proofErr w:type="spellEnd"/>
            <w:r>
              <w:rPr>
                <w:sz w:val="22"/>
              </w:rPr>
              <w:t xml:space="preserve"> Barat</w:t>
            </w:r>
          </w:p>
        </w:tc>
      </w:tr>
    </w:tbl>
    <w:p w14:paraId="04DCF605" w14:textId="77777777" w:rsidR="0080604E" w:rsidRPr="008F5BBF" w:rsidRDefault="005B6F21" w:rsidP="006E2F49">
      <w:pPr>
        <w:pStyle w:val="Heading1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AF4A6" wp14:editId="0B2854EE">
                <wp:simplePos x="0" y="0"/>
                <wp:positionH relativeFrom="column">
                  <wp:posOffset>95250</wp:posOffset>
                </wp:positionH>
                <wp:positionV relativeFrom="paragraph">
                  <wp:posOffset>44450</wp:posOffset>
                </wp:positionV>
                <wp:extent cx="970280" cy="1191260"/>
                <wp:effectExtent l="0" t="0" r="2032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E949" w14:textId="77777777" w:rsidR="005B6F21" w:rsidRDefault="005B6F21"/>
                          <w:p w14:paraId="0E515882" w14:textId="77777777" w:rsidR="005B6F21" w:rsidRDefault="005B6F21">
                            <w:r>
                              <w:t xml:space="preserve">  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AF4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7.5pt;margin-top:3.5pt;width:76.4pt;height:9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">
                <v:textbox>
                  <w:txbxContent>
                    <w:p w14:paraId="0E9BE949" w14:textId="77777777" w:rsidR="005B6F21" w:rsidRDefault="005B6F21"/>
                    <w:p w14:paraId="0E515882" w14:textId="77777777" w:rsidR="005B6F21" w:rsidRDefault="005B6F21">
                      <w:r>
                        <w:t xml:space="preserve">  FOTO</w:t>
                      </w:r>
                    </w:p>
                  </w:txbxContent>
                </v:textbox>
              </v:shape>
            </w:pict>
          </mc:Fallback>
        </mc:AlternateContent>
      </w:r>
    </w:p>
    <w:p w14:paraId="2BD6CC6C" w14:textId="77777777" w:rsidR="006B0E6B" w:rsidRDefault="006B0E6B" w:rsidP="006E2F49">
      <w:pPr>
        <w:pStyle w:val="Heading1"/>
      </w:pPr>
    </w:p>
    <w:p w14:paraId="6A6D2452" w14:textId="77777777" w:rsidR="006B0E6B" w:rsidRDefault="006B0E6B" w:rsidP="006E2F49">
      <w:pPr>
        <w:pStyle w:val="Heading1"/>
      </w:pPr>
    </w:p>
    <w:p w14:paraId="78175CDD" w14:textId="77777777" w:rsidR="0080604E" w:rsidRPr="0080604E" w:rsidRDefault="0080604E" w:rsidP="0080604E"/>
    <w:p w14:paraId="33528CE3" w14:textId="77777777" w:rsidR="0080604E" w:rsidRPr="0080604E" w:rsidRDefault="0080604E" w:rsidP="0080604E"/>
    <w:p w14:paraId="00F3AB06" w14:textId="77777777" w:rsidR="0080604E" w:rsidRPr="0080604E" w:rsidRDefault="0080604E" w:rsidP="0080604E"/>
    <w:p w14:paraId="1EF4AE65" w14:textId="77777777" w:rsidR="0080604E" w:rsidRPr="0080604E" w:rsidRDefault="0080604E" w:rsidP="0080604E"/>
    <w:p w14:paraId="2BD3086C" w14:textId="77777777" w:rsidR="0080604E" w:rsidRPr="0080604E" w:rsidRDefault="0080604E" w:rsidP="0080604E"/>
    <w:p w14:paraId="59F6F142" w14:textId="77777777" w:rsidR="0080604E" w:rsidRPr="0080604E" w:rsidRDefault="0080604E" w:rsidP="0080604E"/>
    <w:p w14:paraId="71926740" w14:textId="77777777" w:rsidR="0080604E" w:rsidRDefault="0080604E" w:rsidP="0080604E"/>
    <w:p w14:paraId="188FE48F" w14:textId="77777777" w:rsidR="005B6F21" w:rsidRDefault="005B6F21" w:rsidP="0080604E"/>
    <w:p w14:paraId="63400169" w14:textId="77777777" w:rsidR="005B6F21" w:rsidRDefault="005B6F21" w:rsidP="0080604E"/>
    <w:p w14:paraId="29831394" w14:textId="77777777" w:rsidR="005B6F21" w:rsidRDefault="005B6F21" w:rsidP="0080604E"/>
    <w:p w14:paraId="2492E6F7" w14:textId="77777777" w:rsidR="005B6F21" w:rsidRPr="0080604E" w:rsidRDefault="005B6F21" w:rsidP="0080604E"/>
    <w:p w14:paraId="32B34F2C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FORMAL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2310"/>
        <w:gridCol w:w="3393"/>
        <w:gridCol w:w="1842"/>
        <w:gridCol w:w="1697"/>
      </w:tblGrid>
      <w:tr w:rsidR="00C47095" w14:paraId="104F9580" w14:textId="77777777" w:rsidTr="00C47095">
        <w:trPr>
          <w:trHeight w:val="501"/>
        </w:trPr>
        <w:tc>
          <w:tcPr>
            <w:tcW w:w="2310" w:type="dxa"/>
            <w:vAlign w:val="center"/>
          </w:tcPr>
          <w:p w14:paraId="23F122BA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TINGKAT PENDIDIKAN</w:t>
            </w:r>
          </w:p>
        </w:tc>
        <w:tc>
          <w:tcPr>
            <w:tcW w:w="3393" w:type="dxa"/>
            <w:vAlign w:val="center"/>
          </w:tcPr>
          <w:p w14:paraId="74CE07F1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SEKOLAH &amp; JURUSAN</w:t>
            </w:r>
          </w:p>
        </w:tc>
        <w:tc>
          <w:tcPr>
            <w:tcW w:w="1842" w:type="dxa"/>
            <w:vAlign w:val="center"/>
          </w:tcPr>
          <w:p w14:paraId="1F13A89B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  <w:tc>
          <w:tcPr>
            <w:tcW w:w="1697" w:type="dxa"/>
            <w:vAlign w:val="center"/>
          </w:tcPr>
          <w:p w14:paraId="5038061E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TAHUN LULUS</w:t>
            </w:r>
          </w:p>
        </w:tc>
      </w:tr>
      <w:tr w:rsidR="00C47095" w14:paraId="2618DA6B" w14:textId="77777777" w:rsidTr="00C47095">
        <w:trPr>
          <w:trHeight w:val="77"/>
        </w:trPr>
        <w:tc>
          <w:tcPr>
            <w:tcW w:w="2310" w:type="dxa"/>
          </w:tcPr>
          <w:p w14:paraId="582718DB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3393" w:type="dxa"/>
          </w:tcPr>
          <w:p w14:paraId="6EF15CBA" w14:textId="0B527418" w:rsidR="00C47095" w:rsidRPr="00BB3468" w:rsidRDefault="00442C3A" w:rsidP="00620A8F">
            <w:pPr>
              <w:pStyle w:val="ListParagraph"/>
              <w:ind w:left="0"/>
              <w:jc w:val="both"/>
            </w:pPr>
            <w:r>
              <w:t xml:space="preserve">SDN </w:t>
            </w:r>
            <w:proofErr w:type="spellStart"/>
            <w:r>
              <w:t>Rancamanyar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14:paraId="3C7F3D3D" w14:textId="44160EB4" w:rsidR="00C47095" w:rsidRPr="00BB3468" w:rsidRDefault="00442C3A" w:rsidP="00620A8F">
            <w:pPr>
              <w:pStyle w:val="ListParagraph"/>
              <w:ind w:left="0"/>
              <w:jc w:val="both"/>
            </w:pPr>
            <w:proofErr w:type="spellStart"/>
            <w:r>
              <w:t>Kab</w:t>
            </w:r>
            <w:proofErr w:type="spellEnd"/>
            <w:r>
              <w:t>. Bandung</w:t>
            </w:r>
          </w:p>
        </w:tc>
        <w:tc>
          <w:tcPr>
            <w:tcW w:w="1697" w:type="dxa"/>
          </w:tcPr>
          <w:p w14:paraId="785D15C3" w14:textId="0D0AB875" w:rsidR="00C47095" w:rsidRPr="00BB3468" w:rsidRDefault="00442C3A" w:rsidP="00620A8F">
            <w:pPr>
              <w:pStyle w:val="ListParagraph"/>
              <w:ind w:left="0"/>
              <w:jc w:val="both"/>
            </w:pPr>
            <w:r>
              <w:t>2013</w:t>
            </w:r>
          </w:p>
        </w:tc>
      </w:tr>
      <w:tr w:rsidR="00C47095" w14:paraId="4AF733B8" w14:textId="77777777" w:rsidTr="00C47095">
        <w:tc>
          <w:tcPr>
            <w:tcW w:w="2310" w:type="dxa"/>
          </w:tcPr>
          <w:p w14:paraId="2280090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SMP</w:t>
            </w:r>
          </w:p>
        </w:tc>
        <w:tc>
          <w:tcPr>
            <w:tcW w:w="3393" w:type="dxa"/>
          </w:tcPr>
          <w:p w14:paraId="24E6EFF7" w14:textId="1C9C3C40" w:rsidR="00C47095" w:rsidRPr="00BB3468" w:rsidRDefault="00442C3A" w:rsidP="00620A8F">
            <w:pPr>
              <w:pStyle w:val="ListParagraph"/>
              <w:ind w:left="0"/>
            </w:pPr>
            <w:r>
              <w:t xml:space="preserve">SMPN 2 </w:t>
            </w:r>
            <w:proofErr w:type="spellStart"/>
            <w:r>
              <w:t>Dayeuh</w:t>
            </w:r>
            <w:proofErr w:type="spellEnd"/>
            <w:r>
              <w:t xml:space="preserve"> </w:t>
            </w:r>
            <w:proofErr w:type="spellStart"/>
            <w:r>
              <w:t>Kolot</w:t>
            </w:r>
            <w:proofErr w:type="spellEnd"/>
          </w:p>
        </w:tc>
        <w:tc>
          <w:tcPr>
            <w:tcW w:w="1842" w:type="dxa"/>
          </w:tcPr>
          <w:p w14:paraId="4A90A6D4" w14:textId="6204E469" w:rsidR="00C47095" w:rsidRPr="00BB3468" w:rsidRDefault="00442C3A" w:rsidP="00620A8F">
            <w:pPr>
              <w:pStyle w:val="ListParagraph"/>
              <w:ind w:left="0"/>
            </w:pPr>
            <w:proofErr w:type="spellStart"/>
            <w:r>
              <w:t>Kab</w:t>
            </w:r>
            <w:proofErr w:type="spellEnd"/>
            <w:r>
              <w:t>. Bandung</w:t>
            </w:r>
          </w:p>
        </w:tc>
        <w:tc>
          <w:tcPr>
            <w:tcW w:w="1697" w:type="dxa"/>
          </w:tcPr>
          <w:p w14:paraId="2A5CF386" w14:textId="0F236318" w:rsidR="00C47095" w:rsidRPr="00BB3468" w:rsidRDefault="00442C3A" w:rsidP="00620A8F">
            <w:pPr>
              <w:pStyle w:val="ListParagraph"/>
              <w:ind w:left="0"/>
            </w:pPr>
            <w:r>
              <w:t>2016</w:t>
            </w:r>
          </w:p>
        </w:tc>
      </w:tr>
      <w:tr w:rsidR="00C47095" w14:paraId="2B55E775" w14:textId="77777777" w:rsidTr="00C47095">
        <w:tc>
          <w:tcPr>
            <w:tcW w:w="2310" w:type="dxa"/>
          </w:tcPr>
          <w:p w14:paraId="0888041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SMA</w:t>
            </w:r>
          </w:p>
        </w:tc>
        <w:tc>
          <w:tcPr>
            <w:tcW w:w="3393" w:type="dxa"/>
          </w:tcPr>
          <w:p w14:paraId="6511D5EC" w14:textId="13F53E9B" w:rsidR="00C47095" w:rsidRPr="00BB3468" w:rsidRDefault="00442C3A" w:rsidP="00620A8F">
            <w:pPr>
              <w:pStyle w:val="ListParagraph"/>
              <w:ind w:left="0"/>
            </w:pPr>
            <w:r>
              <w:t xml:space="preserve">SMK </w:t>
            </w:r>
            <w:proofErr w:type="spellStart"/>
            <w:r>
              <w:t>Assalaam</w:t>
            </w:r>
            <w:proofErr w:type="spellEnd"/>
            <w:r>
              <w:t xml:space="preserve"> Bandung</w:t>
            </w:r>
          </w:p>
        </w:tc>
        <w:tc>
          <w:tcPr>
            <w:tcW w:w="1842" w:type="dxa"/>
          </w:tcPr>
          <w:p w14:paraId="7848AA54" w14:textId="606FAB37" w:rsidR="00C47095" w:rsidRPr="00BB3468" w:rsidRDefault="00442C3A" w:rsidP="00620A8F">
            <w:pPr>
              <w:pStyle w:val="ListParagraph"/>
              <w:ind w:left="0"/>
            </w:pPr>
            <w:proofErr w:type="spellStart"/>
            <w:r>
              <w:t>Kab</w:t>
            </w:r>
            <w:proofErr w:type="spellEnd"/>
            <w:r>
              <w:t>. Bandung</w:t>
            </w:r>
          </w:p>
        </w:tc>
        <w:tc>
          <w:tcPr>
            <w:tcW w:w="1697" w:type="dxa"/>
          </w:tcPr>
          <w:p w14:paraId="16BB526D" w14:textId="5130346E" w:rsidR="00C47095" w:rsidRPr="00BB3468" w:rsidRDefault="00442C3A" w:rsidP="00620A8F">
            <w:pPr>
              <w:pStyle w:val="ListParagraph"/>
              <w:ind w:left="0"/>
            </w:pPr>
            <w:r>
              <w:t>2019</w:t>
            </w:r>
          </w:p>
        </w:tc>
      </w:tr>
      <w:tr w:rsidR="00C47095" w14:paraId="39636826" w14:textId="77777777" w:rsidTr="00C47095">
        <w:tc>
          <w:tcPr>
            <w:tcW w:w="2310" w:type="dxa"/>
          </w:tcPr>
          <w:p w14:paraId="199D2E6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PERGURUAN TINGGI</w:t>
            </w:r>
          </w:p>
        </w:tc>
        <w:tc>
          <w:tcPr>
            <w:tcW w:w="3393" w:type="dxa"/>
          </w:tcPr>
          <w:p w14:paraId="3E09D00D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197F6A20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48171A94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908784D" w14:textId="77777777" w:rsidTr="00C47095">
        <w:tc>
          <w:tcPr>
            <w:tcW w:w="2310" w:type="dxa"/>
          </w:tcPr>
          <w:p w14:paraId="359F3F1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PASCA SARJANA</w:t>
            </w:r>
          </w:p>
        </w:tc>
        <w:tc>
          <w:tcPr>
            <w:tcW w:w="3393" w:type="dxa"/>
          </w:tcPr>
          <w:p w14:paraId="3945160D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842" w:type="dxa"/>
          </w:tcPr>
          <w:p w14:paraId="2A6BB462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1697" w:type="dxa"/>
          </w:tcPr>
          <w:p w14:paraId="00F3EE45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44FBF465" w14:textId="77777777" w:rsidR="00C47095" w:rsidRDefault="00C47095" w:rsidP="00C47095">
      <w:pPr>
        <w:pStyle w:val="ListParagraph"/>
        <w:ind w:left="-66"/>
        <w:rPr>
          <w:b/>
        </w:rPr>
      </w:pPr>
    </w:p>
    <w:p w14:paraId="10DBA48B" w14:textId="77777777" w:rsidR="00C47095" w:rsidRPr="00CA462B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PENDIDIKAN NON FORMAL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3327"/>
        <w:gridCol w:w="1842"/>
        <w:gridCol w:w="2061"/>
      </w:tblGrid>
      <w:tr w:rsidR="00C47095" w14:paraId="0BB2DA18" w14:textId="77777777" w:rsidTr="00C47095">
        <w:trPr>
          <w:trHeight w:val="501"/>
        </w:trPr>
        <w:tc>
          <w:tcPr>
            <w:tcW w:w="1984" w:type="dxa"/>
            <w:vAlign w:val="center"/>
          </w:tcPr>
          <w:p w14:paraId="55441C3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JENIS KURSUS</w:t>
            </w:r>
          </w:p>
        </w:tc>
        <w:tc>
          <w:tcPr>
            <w:tcW w:w="3327" w:type="dxa"/>
            <w:vAlign w:val="center"/>
          </w:tcPr>
          <w:p w14:paraId="30FA90BE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LEMBAGA</w:t>
            </w:r>
          </w:p>
        </w:tc>
        <w:tc>
          <w:tcPr>
            <w:tcW w:w="1842" w:type="dxa"/>
            <w:vAlign w:val="center"/>
          </w:tcPr>
          <w:p w14:paraId="178F960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 KURSUS</w:t>
            </w:r>
          </w:p>
        </w:tc>
        <w:tc>
          <w:tcPr>
            <w:tcW w:w="2061" w:type="dxa"/>
            <w:vAlign w:val="center"/>
          </w:tcPr>
          <w:p w14:paraId="7A7C4012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5943E96C" w14:textId="77777777" w:rsidTr="00C47095">
        <w:trPr>
          <w:trHeight w:val="77"/>
        </w:trPr>
        <w:tc>
          <w:tcPr>
            <w:tcW w:w="1984" w:type="dxa"/>
          </w:tcPr>
          <w:p w14:paraId="67657F64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3327" w:type="dxa"/>
          </w:tcPr>
          <w:p w14:paraId="3BD513C4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1842" w:type="dxa"/>
          </w:tcPr>
          <w:p w14:paraId="78642A61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061" w:type="dxa"/>
          </w:tcPr>
          <w:p w14:paraId="35BAC5D2" w14:textId="77777777" w:rsidR="00C47095" w:rsidRDefault="00C47095" w:rsidP="00620A8F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C47095" w14:paraId="5EFD6AC5" w14:textId="77777777" w:rsidTr="00C47095">
        <w:tc>
          <w:tcPr>
            <w:tcW w:w="1984" w:type="dxa"/>
          </w:tcPr>
          <w:p w14:paraId="1D5EAFC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548AFD9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732FC44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0A89AEA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01EB3DCC" w14:textId="77777777" w:rsidTr="00C47095">
        <w:tc>
          <w:tcPr>
            <w:tcW w:w="1984" w:type="dxa"/>
          </w:tcPr>
          <w:p w14:paraId="3AF5F35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27" w:type="dxa"/>
          </w:tcPr>
          <w:p w14:paraId="0884258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842" w:type="dxa"/>
          </w:tcPr>
          <w:p w14:paraId="50A12B6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61" w:type="dxa"/>
          </w:tcPr>
          <w:p w14:paraId="520AC31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38AE78ED" w14:textId="77777777" w:rsidR="0080604E" w:rsidRPr="0080604E" w:rsidRDefault="0080604E" w:rsidP="0080604E">
      <w:pPr>
        <w:tabs>
          <w:tab w:val="left" w:pos="1551"/>
        </w:tabs>
      </w:pPr>
      <w:r>
        <w:tab/>
      </w:r>
    </w:p>
    <w:p w14:paraId="1861F052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lastRenderedPageBreak/>
        <w:t xml:space="preserve">PENGALAMAN KERJA 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677"/>
        <w:gridCol w:w="2930"/>
        <w:gridCol w:w="2218"/>
        <w:gridCol w:w="2027"/>
        <w:gridCol w:w="2022"/>
      </w:tblGrid>
      <w:tr w:rsidR="00C47095" w14:paraId="23446863" w14:textId="77777777" w:rsidTr="00C47095">
        <w:trPr>
          <w:trHeight w:val="405"/>
        </w:trPr>
        <w:tc>
          <w:tcPr>
            <w:tcW w:w="679" w:type="dxa"/>
            <w:vAlign w:val="center"/>
          </w:tcPr>
          <w:p w14:paraId="004D4A91" w14:textId="77777777" w:rsidR="00C47095" w:rsidRDefault="00C47095" w:rsidP="00C4709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60" w:type="dxa"/>
            <w:vAlign w:val="center"/>
          </w:tcPr>
          <w:p w14:paraId="303248CF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INSTANSI</w:t>
            </w:r>
          </w:p>
        </w:tc>
        <w:tc>
          <w:tcPr>
            <w:tcW w:w="2165" w:type="dxa"/>
            <w:vAlign w:val="center"/>
          </w:tcPr>
          <w:p w14:paraId="14200685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DARI TAHUN...S/D...</w:t>
            </w:r>
          </w:p>
        </w:tc>
        <w:tc>
          <w:tcPr>
            <w:tcW w:w="2037" w:type="dxa"/>
            <w:vAlign w:val="center"/>
          </w:tcPr>
          <w:p w14:paraId="2BA6CB9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 TERAKHIR</w:t>
            </w:r>
          </w:p>
        </w:tc>
        <w:tc>
          <w:tcPr>
            <w:tcW w:w="2033" w:type="dxa"/>
            <w:vAlign w:val="center"/>
          </w:tcPr>
          <w:p w14:paraId="38DD77A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ALASAN BERHENTI</w:t>
            </w:r>
          </w:p>
        </w:tc>
      </w:tr>
      <w:tr w:rsidR="00C47095" w14:paraId="1F87766B" w14:textId="77777777" w:rsidTr="00C47095">
        <w:tc>
          <w:tcPr>
            <w:tcW w:w="679" w:type="dxa"/>
          </w:tcPr>
          <w:p w14:paraId="12655737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1</w:t>
            </w:r>
          </w:p>
        </w:tc>
        <w:tc>
          <w:tcPr>
            <w:tcW w:w="2960" w:type="dxa"/>
          </w:tcPr>
          <w:p w14:paraId="54CF83C3" w14:textId="6048758F" w:rsidR="00C47095" w:rsidRPr="00BB3468" w:rsidRDefault="00442C3A" w:rsidP="00620A8F">
            <w:pPr>
              <w:pStyle w:val="ListParagraph"/>
              <w:ind w:left="0"/>
            </w:pPr>
            <w:r>
              <w:t>PT. ARKAMAYA</w:t>
            </w:r>
          </w:p>
        </w:tc>
        <w:tc>
          <w:tcPr>
            <w:tcW w:w="2165" w:type="dxa"/>
          </w:tcPr>
          <w:p w14:paraId="37FEC52E" w14:textId="0579564C" w:rsidR="00C47095" w:rsidRPr="00BB3468" w:rsidRDefault="00442C3A" w:rsidP="00620A8F">
            <w:pPr>
              <w:pStyle w:val="ListParagraph"/>
              <w:ind w:left="0"/>
            </w:pPr>
            <w:r>
              <w:t>2018(</w:t>
            </w:r>
            <w:proofErr w:type="spellStart"/>
            <w:r w:rsidR="00141CC7">
              <w:t>S</w:t>
            </w:r>
            <w:r>
              <w:t>ep</w:t>
            </w:r>
            <w:r w:rsidR="00141CC7">
              <w:t>etember</w:t>
            </w:r>
            <w:proofErr w:type="spellEnd"/>
            <w:r>
              <w:t>-</w:t>
            </w:r>
            <w:r w:rsidR="00141CC7">
              <w:t>N</w:t>
            </w:r>
            <w:r>
              <w:t>ov</w:t>
            </w:r>
            <w:r w:rsidR="00141CC7">
              <w:t>ember</w:t>
            </w:r>
            <w:r>
              <w:t>)</w:t>
            </w:r>
          </w:p>
        </w:tc>
        <w:tc>
          <w:tcPr>
            <w:tcW w:w="2037" w:type="dxa"/>
          </w:tcPr>
          <w:p w14:paraId="43DF3A6C" w14:textId="3AE36F91" w:rsidR="00C47095" w:rsidRPr="00BB3468" w:rsidRDefault="00442C3A" w:rsidP="00620A8F">
            <w:pPr>
              <w:pStyle w:val="ListParagraph"/>
              <w:ind w:left="0"/>
            </w:pPr>
            <w:r>
              <w:t>Junior Programmer</w:t>
            </w:r>
          </w:p>
        </w:tc>
        <w:tc>
          <w:tcPr>
            <w:tcW w:w="2033" w:type="dxa"/>
          </w:tcPr>
          <w:p w14:paraId="65D10A5D" w14:textId="699CC764" w:rsidR="00C47095" w:rsidRPr="00BB3468" w:rsidRDefault="0028778A" w:rsidP="00620A8F">
            <w:pPr>
              <w:pStyle w:val="ListParagraph"/>
              <w:ind w:left="0"/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</w:p>
        </w:tc>
      </w:tr>
      <w:tr w:rsidR="00C47095" w14:paraId="6D4AA11C" w14:textId="77777777" w:rsidTr="00C47095">
        <w:tc>
          <w:tcPr>
            <w:tcW w:w="679" w:type="dxa"/>
          </w:tcPr>
          <w:p w14:paraId="2AD6982D" w14:textId="77777777" w:rsidR="00C47095" w:rsidRPr="00BB3468" w:rsidRDefault="0001400F" w:rsidP="00620A8F">
            <w:pPr>
              <w:pStyle w:val="ListParagraph"/>
              <w:ind w:left="0"/>
            </w:pPr>
            <w:r w:rsidRPr="00BB3468">
              <w:t>2</w:t>
            </w:r>
          </w:p>
        </w:tc>
        <w:tc>
          <w:tcPr>
            <w:tcW w:w="2960" w:type="dxa"/>
          </w:tcPr>
          <w:p w14:paraId="0598BDC2" w14:textId="3BC5069E" w:rsidR="00C47095" w:rsidRPr="00BB3468" w:rsidRDefault="00442C3A" w:rsidP="00620A8F">
            <w:pPr>
              <w:pStyle w:val="ListParagraph"/>
              <w:ind w:left="0"/>
            </w:pPr>
            <w:r>
              <w:t xml:space="preserve">PT. </w:t>
            </w:r>
            <w:proofErr w:type="spellStart"/>
            <w:r w:rsidR="00141CC7">
              <w:t>Dwi</w:t>
            </w:r>
            <w:proofErr w:type="spellEnd"/>
            <w:r w:rsidR="00141CC7">
              <w:t xml:space="preserve"> </w:t>
            </w:r>
            <w:proofErr w:type="spellStart"/>
            <w:r w:rsidR="00141CC7">
              <w:t>Purwa</w:t>
            </w:r>
            <w:proofErr w:type="spellEnd"/>
            <w:r w:rsidR="00141CC7">
              <w:t xml:space="preserve"> </w:t>
            </w:r>
            <w:proofErr w:type="spellStart"/>
            <w:r w:rsidR="00141CC7">
              <w:t>Teknologi</w:t>
            </w:r>
            <w:proofErr w:type="spellEnd"/>
          </w:p>
        </w:tc>
        <w:tc>
          <w:tcPr>
            <w:tcW w:w="2165" w:type="dxa"/>
          </w:tcPr>
          <w:p w14:paraId="4FB472EC" w14:textId="770A4597" w:rsidR="00C47095" w:rsidRPr="00BB3468" w:rsidRDefault="00141CC7" w:rsidP="00620A8F">
            <w:pPr>
              <w:pStyle w:val="ListParagraph"/>
              <w:ind w:left="0"/>
            </w:pPr>
            <w:r>
              <w:t>2019(Mei-</w:t>
            </w:r>
            <w:proofErr w:type="spellStart"/>
            <w:r>
              <w:t>Desember</w:t>
            </w:r>
            <w:proofErr w:type="spellEnd"/>
            <w:r>
              <w:t>)</w:t>
            </w:r>
          </w:p>
        </w:tc>
        <w:tc>
          <w:tcPr>
            <w:tcW w:w="2037" w:type="dxa"/>
          </w:tcPr>
          <w:p w14:paraId="58A9B175" w14:textId="7D29C999" w:rsidR="00C47095" w:rsidRPr="00BB3468" w:rsidRDefault="00141CC7" w:rsidP="00620A8F">
            <w:pPr>
              <w:pStyle w:val="ListParagraph"/>
              <w:ind w:left="0"/>
            </w:pPr>
            <w:r>
              <w:t>Programmer</w:t>
            </w:r>
          </w:p>
        </w:tc>
        <w:tc>
          <w:tcPr>
            <w:tcW w:w="2033" w:type="dxa"/>
          </w:tcPr>
          <w:p w14:paraId="0109BAA9" w14:textId="72712DD5" w:rsidR="00C47095" w:rsidRPr="00BB3468" w:rsidRDefault="0028778A" w:rsidP="00620A8F">
            <w:pPr>
              <w:pStyle w:val="ListParagraph"/>
              <w:ind w:left="0"/>
            </w:pPr>
            <w:r>
              <w:t xml:space="preserve">Lokasi </w:t>
            </w:r>
            <w:proofErr w:type="spellStart"/>
            <w:r>
              <w:t>kejauhan</w:t>
            </w:r>
            <w:proofErr w:type="spellEnd"/>
          </w:p>
        </w:tc>
      </w:tr>
      <w:tr w:rsidR="00C47095" w14:paraId="73D845D6" w14:textId="77777777" w:rsidTr="00C47095">
        <w:tc>
          <w:tcPr>
            <w:tcW w:w="679" w:type="dxa"/>
          </w:tcPr>
          <w:p w14:paraId="6313A675" w14:textId="2F6BEDEA" w:rsidR="00C47095" w:rsidRPr="00BB3468" w:rsidRDefault="00141CC7" w:rsidP="00620A8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60" w:type="dxa"/>
          </w:tcPr>
          <w:p w14:paraId="03E5C27B" w14:textId="65DF6643" w:rsidR="00C47095" w:rsidRPr="00BB3468" w:rsidRDefault="00141CC7" w:rsidP="00620A8F">
            <w:pPr>
              <w:pStyle w:val="ListParagraph"/>
              <w:ind w:left="0"/>
            </w:pPr>
            <w:r>
              <w:t xml:space="preserve">PT. Digital Amore </w:t>
            </w:r>
            <w:proofErr w:type="spellStart"/>
            <w:r>
              <w:t>Kriyanesia</w:t>
            </w:r>
            <w:proofErr w:type="spellEnd"/>
          </w:p>
        </w:tc>
        <w:tc>
          <w:tcPr>
            <w:tcW w:w="2165" w:type="dxa"/>
          </w:tcPr>
          <w:p w14:paraId="20629259" w14:textId="6D0EC212" w:rsidR="00C47095" w:rsidRPr="00BB3468" w:rsidRDefault="00141CC7" w:rsidP="00620A8F">
            <w:pPr>
              <w:pStyle w:val="ListParagraph"/>
              <w:ind w:left="0"/>
            </w:pPr>
            <w:r>
              <w:t>2020(</w:t>
            </w:r>
            <w:proofErr w:type="spellStart"/>
            <w:r>
              <w:t>Januari</w:t>
            </w:r>
            <w:proofErr w:type="spellEnd"/>
            <w:r>
              <w:t>-Mei)</w:t>
            </w:r>
          </w:p>
        </w:tc>
        <w:tc>
          <w:tcPr>
            <w:tcW w:w="2037" w:type="dxa"/>
          </w:tcPr>
          <w:p w14:paraId="00951383" w14:textId="66AB402B" w:rsidR="00C47095" w:rsidRPr="00BB3468" w:rsidRDefault="00141CC7" w:rsidP="00620A8F">
            <w:pPr>
              <w:pStyle w:val="ListParagraph"/>
              <w:ind w:left="0"/>
            </w:pPr>
            <w:r>
              <w:t>Programmer</w:t>
            </w:r>
          </w:p>
        </w:tc>
        <w:tc>
          <w:tcPr>
            <w:tcW w:w="2033" w:type="dxa"/>
          </w:tcPr>
          <w:p w14:paraId="721A3E63" w14:textId="23D10560" w:rsidR="00C47095" w:rsidRPr="00BB3468" w:rsidRDefault="00141CC7" w:rsidP="00620A8F">
            <w:pPr>
              <w:pStyle w:val="ListParagraph"/>
              <w:ind w:left="0"/>
            </w:pPr>
            <w:r>
              <w:t>Perusahaan Collapse</w:t>
            </w:r>
          </w:p>
        </w:tc>
      </w:tr>
      <w:tr w:rsidR="00C47095" w14:paraId="0391A44A" w14:textId="77777777" w:rsidTr="00C47095">
        <w:tc>
          <w:tcPr>
            <w:tcW w:w="679" w:type="dxa"/>
          </w:tcPr>
          <w:p w14:paraId="4AFC2172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459BF23F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0AA940F1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1A2D202A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5037B117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687CB4FC" w14:textId="77777777" w:rsidTr="00C47095">
        <w:tc>
          <w:tcPr>
            <w:tcW w:w="679" w:type="dxa"/>
          </w:tcPr>
          <w:p w14:paraId="055851B3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2842F6F4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165" w:type="dxa"/>
          </w:tcPr>
          <w:p w14:paraId="2C08A796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7" w:type="dxa"/>
          </w:tcPr>
          <w:p w14:paraId="63120121" w14:textId="77777777" w:rsidR="00C47095" w:rsidRPr="00BB3468" w:rsidRDefault="00C47095" w:rsidP="00620A8F">
            <w:pPr>
              <w:pStyle w:val="ListParagraph"/>
              <w:ind w:left="0"/>
            </w:pPr>
          </w:p>
        </w:tc>
        <w:tc>
          <w:tcPr>
            <w:tcW w:w="2033" w:type="dxa"/>
          </w:tcPr>
          <w:p w14:paraId="44C22E72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09B6FD0" w14:textId="77777777" w:rsidTr="00C47095">
        <w:tc>
          <w:tcPr>
            <w:tcW w:w="679" w:type="dxa"/>
          </w:tcPr>
          <w:p w14:paraId="13382521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60" w:type="dxa"/>
          </w:tcPr>
          <w:p w14:paraId="6BF526F2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5" w:type="dxa"/>
          </w:tcPr>
          <w:p w14:paraId="36E40874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7" w:type="dxa"/>
          </w:tcPr>
          <w:p w14:paraId="65250B6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033" w:type="dxa"/>
          </w:tcPr>
          <w:p w14:paraId="59335046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061D4500" w14:textId="77777777" w:rsidR="00C47095" w:rsidRDefault="00C47095" w:rsidP="00C47095">
      <w:pPr>
        <w:pStyle w:val="ListParagraph"/>
        <w:ind w:left="709"/>
        <w:rPr>
          <w:b/>
        </w:rPr>
      </w:pPr>
    </w:p>
    <w:p w14:paraId="2BECBA96" w14:textId="77777777" w:rsidR="00C47095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PENGALAMAN BERORGANISASI</w:t>
      </w:r>
    </w:p>
    <w:tbl>
      <w:tblPr>
        <w:tblStyle w:val="TableGrid"/>
        <w:tblW w:w="9892" w:type="dxa"/>
        <w:tblInd w:w="422" w:type="dxa"/>
        <w:tblLook w:val="04A0" w:firstRow="1" w:lastRow="0" w:firstColumn="1" w:lastColumn="0" w:noHBand="0" w:noVBand="1"/>
      </w:tblPr>
      <w:tblGrid>
        <w:gridCol w:w="576"/>
        <w:gridCol w:w="3079"/>
        <w:gridCol w:w="2127"/>
        <w:gridCol w:w="2126"/>
        <w:gridCol w:w="1984"/>
      </w:tblGrid>
      <w:tr w:rsidR="00C47095" w14:paraId="2A4443C6" w14:textId="77777777" w:rsidTr="00C47095">
        <w:trPr>
          <w:trHeight w:val="405"/>
        </w:trPr>
        <w:tc>
          <w:tcPr>
            <w:tcW w:w="576" w:type="dxa"/>
            <w:vAlign w:val="center"/>
          </w:tcPr>
          <w:p w14:paraId="33BEDF10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79" w:type="dxa"/>
          </w:tcPr>
          <w:p w14:paraId="3C804919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 ORGANISASI</w:t>
            </w:r>
          </w:p>
        </w:tc>
        <w:tc>
          <w:tcPr>
            <w:tcW w:w="2127" w:type="dxa"/>
            <w:vAlign w:val="center"/>
          </w:tcPr>
          <w:p w14:paraId="2081073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2126" w:type="dxa"/>
            <w:vAlign w:val="center"/>
          </w:tcPr>
          <w:p w14:paraId="10FEBF98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LAMANYA</w:t>
            </w:r>
          </w:p>
        </w:tc>
        <w:tc>
          <w:tcPr>
            <w:tcW w:w="1984" w:type="dxa"/>
            <w:vAlign w:val="center"/>
          </w:tcPr>
          <w:p w14:paraId="1808F24D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(KOTA)</w:t>
            </w:r>
          </w:p>
        </w:tc>
      </w:tr>
      <w:tr w:rsidR="00C47095" w14:paraId="0BEB0CDD" w14:textId="77777777" w:rsidTr="00C47095">
        <w:tc>
          <w:tcPr>
            <w:tcW w:w="576" w:type="dxa"/>
          </w:tcPr>
          <w:p w14:paraId="17E8C791" w14:textId="18D0A953" w:rsidR="00C47095" w:rsidRDefault="00B17FDA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9" w:type="dxa"/>
          </w:tcPr>
          <w:p w14:paraId="583CC7D6" w14:textId="39683B3B" w:rsidR="00C47095" w:rsidRDefault="00B17FDA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Karang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Taruna</w:t>
            </w:r>
            <w:proofErr w:type="spellEnd"/>
            <w:r>
              <w:rPr>
                <w:b/>
              </w:rPr>
              <w:t xml:space="preserve"> (Kampung </w:t>
            </w:r>
            <w:proofErr w:type="spellStart"/>
            <w:r>
              <w:rPr>
                <w:b/>
              </w:rPr>
              <w:t>halaman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127" w:type="dxa"/>
          </w:tcPr>
          <w:p w14:paraId="2ECB457E" w14:textId="6581B666" w:rsidR="00C47095" w:rsidRDefault="00B17FDA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Jurnalistik</w:t>
            </w:r>
            <w:proofErr w:type="spellEnd"/>
          </w:p>
        </w:tc>
        <w:tc>
          <w:tcPr>
            <w:tcW w:w="2126" w:type="dxa"/>
          </w:tcPr>
          <w:p w14:paraId="4735CA11" w14:textId="3CBA1A5C" w:rsidR="00C47095" w:rsidRDefault="00B17FDA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2016-sekarang</w:t>
            </w:r>
          </w:p>
        </w:tc>
        <w:tc>
          <w:tcPr>
            <w:tcW w:w="1984" w:type="dxa"/>
          </w:tcPr>
          <w:p w14:paraId="7595B91A" w14:textId="540F8C89" w:rsidR="00C47095" w:rsidRDefault="00B17FDA" w:rsidP="00620A8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Kab</w:t>
            </w:r>
            <w:proofErr w:type="spellEnd"/>
            <w:r>
              <w:rPr>
                <w:b/>
              </w:rPr>
              <w:t>. Bandung</w:t>
            </w:r>
          </w:p>
        </w:tc>
      </w:tr>
      <w:tr w:rsidR="00C47095" w14:paraId="4D29A8F1" w14:textId="77777777" w:rsidTr="00C47095">
        <w:tc>
          <w:tcPr>
            <w:tcW w:w="576" w:type="dxa"/>
          </w:tcPr>
          <w:p w14:paraId="53593BD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2159CB3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0CD5356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6A6F5E8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4D8A494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3B7AF213" w14:textId="77777777" w:rsidTr="00C47095">
        <w:tc>
          <w:tcPr>
            <w:tcW w:w="576" w:type="dxa"/>
          </w:tcPr>
          <w:p w14:paraId="52430D5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716318F1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01C0D60F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5DE09E57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0D2765D9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C47095" w14:paraId="49837370" w14:textId="77777777" w:rsidTr="00C47095">
        <w:tc>
          <w:tcPr>
            <w:tcW w:w="576" w:type="dxa"/>
          </w:tcPr>
          <w:p w14:paraId="76A59E3D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079" w:type="dxa"/>
          </w:tcPr>
          <w:p w14:paraId="4AB4741C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7" w:type="dxa"/>
          </w:tcPr>
          <w:p w14:paraId="07D72A05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26" w:type="dxa"/>
          </w:tcPr>
          <w:p w14:paraId="6473BF1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84" w:type="dxa"/>
          </w:tcPr>
          <w:p w14:paraId="47775EFA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52F068A0" w14:textId="77777777" w:rsidR="00C47095" w:rsidRDefault="00C47095" w:rsidP="00C47095">
      <w:pPr>
        <w:pStyle w:val="ListParagraph"/>
        <w:ind w:left="709"/>
        <w:rPr>
          <w:b/>
        </w:rPr>
      </w:pPr>
    </w:p>
    <w:p w14:paraId="6BEAB344" w14:textId="77777777" w:rsidR="00C47095" w:rsidRPr="00934657" w:rsidRDefault="00C47095" w:rsidP="00C47095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ORANG TUA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511"/>
        <w:gridCol w:w="2976"/>
        <w:gridCol w:w="2755"/>
      </w:tblGrid>
      <w:tr w:rsidR="00C47095" w14:paraId="3DAA1200" w14:textId="77777777" w:rsidTr="00C47095">
        <w:trPr>
          <w:trHeight w:val="440"/>
        </w:trPr>
        <w:tc>
          <w:tcPr>
            <w:tcW w:w="3511" w:type="dxa"/>
            <w:vAlign w:val="center"/>
          </w:tcPr>
          <w:p w14:paraId="25EC1C2F" w14:textId="77777777" w:rsidR="00C47095" w:rsidRDefault="00C47095" w:rsidP="00620A8F">
            <w:pPr>
              <w:jc w:val="center"/>
              <w:rPr>
                <w:b/>
              </w:rPr>
            </w:pPr>
          </w:p>
        </w:tc>
        <w:tc>
          <w:tcPr>
            <w:tcW w:w="2976" w:type="dxa"/>
            <w:vAlign w:val="center"/>
          </w:tcPr>
          <w:p w14:paraId="6E0200E0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AYAH</w:t>
            </w:r>
          </w:p>
        </w:tc>
        <w:tc>
          <w:tcPr>
            <w:tcW w:w="2755" w:type="dxa"/>
            <w:vAlign w:val="center"/>
          </w:tcPr>
          <w:p w14:paraId="5DE88E5B" w14:textId="77777777" w:rsidR="00C47095" w:rsidRDefault="00C47095" w:rsidP="00620A8F">
            <w:pPr>
              <w:jc w:val="center"/>
              <w:rPr>
                <w:b/>
              </w:rPr>
            </w:pPr>
            <w:r>
              <w:rPr>
                <w:b/>
              </w:rPr>
              <w:t>IBU</w:t>
            </w:r>
          </w:p>
        </w:tc>
      </w:tr>
      <w:tr w:rsidR="00C47095" w14:paraId="75FE2E0A" w14:textId="77777777" w:rsidTr="00C47095">
        <w:tc>
          <w:tcPr>
            <w:tcW w:w="3511" w:type="dxa"/>
          </w:tcPr>
          <w:p w14:paraId="408154C7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NAMA LENGKAP</w:t>
            </w:r>
          </w:p>
        </w:tc>
        <w:tc>
          <w:tcPr>
            <w:tcW w:w="2976" w:type="dxa"/>
          </w:tcPr>
          <w:p w14:paraId="3C9E3AC6" w14:textId="051EDCBE" w:rsidR="00C47095" w:rsidRPr="00BB3468" w:rsidRDefault="00141CC7" w:rsidP="00620A8F">
            <w:proofErr w:type="spellStart"/>
            <w:r>
              <w:t>Asyad</w:t>
            </w:r>
            <w:proofErr w:type="spellEnd"/>
            <w:r>
              <w:t xml:space="preserve"> </w:t>
            </w:r>
            <w:proofErr w:type="spellStart"/>
            <w:r>
              <w:t>syarifudin</w:t>
            </w:r>
            <w:proofErr w:type="spellEnd"/>
          </w:p>
        </w:tc>
        <w:tc>
          <w:tcPr>
            <w:tcW w:w="2755" w:type="dxa"/>
          </w:tcPr>
          <w:p w14:paraId="1D4187A9" w14:textId="7C234112" w:rsidR="00C47095" w:rsidRPr="00BB3468" w:rsidRDefault="00141CC7" w:rsidP="00620A8F">
            <w:r>
              <w:t xml:space="preserve">Siti </w:t>
            </w:r>
            <w:proofErr w:type="spellStart"/>
            <w:r>
              <w:t>Sumiati</w:t>
            </w:r>
            <w:proofErr w:type="spellEnd"/>
          </w:p>
        </w:tc>
      </w:tr>
      <w:tr w:rsidR="00C47095" w14:paraId="5A1AC547" w14:textId="77777777" w:rsidTr="00C47095">
        <w:tc>
          <w:tcPr>
            <w:tcW w:w="3511" w:type="dxa"/>
          </w:tcPr>
          <w:p w14:paraId="3339390F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TEMPAT &amp; TGL LAHIR</w:t>
            </w:r>
          </w:p>
        </w:tc>
        <w:tc>
          <w:tcPr>
            <w:tcW w:w="2976" w:type="dxa"/>
          </w:tcPr>
          <w:p w14:paraId="354EBF01" w14:textId="1DC9896C" w:rsidR="00C47095" w:rsidRPr="00BB3468" w:rsidRDefault="00141CC7" w:rsidP="00620A8F">
            <w:r>
              <w:t xml:space="preserve">Bandung, 18 </w:t>
            </w:r>
            <w:proofErr w:type="spellStart"/>
            <w:r>
              <w:t>januari</w:t>
            </w:r>
            <w:proofErr w:type="spellEnd"/>
            <w:r>
              <w:t xml:space="preserve"> 1963</w:t>
            </w:r>
          </w:p>
        </w:tc>
        <w:tc>
          <w:tcPr>
            <w:tcW w:w="2755" w:type="dxa"/>
          </w:tcPr>
          <w:p w14:paraId="290258F0" w14:textId="29FC81D5" w:rsidR="00C47095" w:rsidRPr="00BB3468" w:rsidRDefault="00141CC7" w:rsidP="00620A8F">
            <w:r>
              <w:t>Bandung, 9 November 1972</w:t>
            </w:r>
          </w:p>
        </w:tc>
      </w:tr>
      <w:tr w:rsidR="00C47095" w14:paraId="780A2E1C" w14:textId="77777777" w:rsidTr="00C47095">
        <w:tc>
          <w:tcPr>
            <w:tcW w:w="3511" w:type="dxa"/>
          </w:tcPr>
          <w:p w14:paraId="500F29AE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 xml:space="preserve">AGAMA </w:t>
            </w:r>
          </w:p>
        </w:tc>
        <w:tc>
          <w:tcPr>
            <w:tcW w:w="2976" w:type="dxa"/>
          </w:tcPr>
          <w:p w14:paraId="70BEDFD6" w14:textId="116B303A" w:rsidR="00C47095" w:rsidRPr="00BB3468" w:rsidRDefault="00141CC7" w:rsidP="00620A8F">
            <w:r>
              <w:t>Islam</w:t>
            </w:r>
          </w:p>
        </w:tc>
        <w:tc>
          <w:tcPr>
            <w:tcW w:w="2755" w:type="dxa"/>
          </w:tcPr>
          <w:p w14:paraId="659DF699" w14:textId="128C58E2" w:rsidR="00C47095" w:rsidRPr="00BB3468" w:rsidRDefault="00141CC7" w:rsidP="00620A8F">
            <w:r>
              <w:t>Islam</w:t>
            </w:r>
          </w:p>
        </w:tc>
      </w:tr>
      <w:tr w:rsidR="00C47095" w14:paraId="1699BA75" w14:textId="77777777" w:rsidTr="00C47095">
        <w:tc>
          <w:tcPr>
            <w:tcW w:w="3511" w:type="dxa"/>
          </w:tcPr>
          <w:p w14:paraId="3997E2E8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2976" w:type="dxa"/>
          </w:tcPr>
          <w:p w14:paraId="12E8A624" w14:textId="32833ECF" w:rsidR="00C47095" w:rsidRPr="00BB3468" w:rsidRDefault="00141CC7" w:rsidP="00620A8F">
            <w:proofErr w:type="spellStart"/>
            <w:r>
              <w:t>Wiraswasta</w:t>
            </w:r>
            <w:proofErr w:type="spellEnd"/>
          </w:p>
        </w:tc>
        <w:tc>
          <w:tcPr>
            <w:tcW w:w="2755" w:type="dxa"/>
          </w:tcPr>
          <w:p w14:paraId="023A6DFA" w14:textId="65969A66" w:rsidR="00C47095" w:rsidRPr="00BB3468" w:rsidRDefault="00141CC7" w:rsidP="00620A8F">
            <w:proofErr w:type="spellStart"/>
            <w:r>
              <w:t>Wiraswasta</w:t>
            </w:r>
            <w:proofErr w:type="spellEnd"/>
          </w:p>
        </w:tc>
      </w:tr>
      <w:tr w:rsidR="00C47095" w14:paraId="513E0AB6" w14:textId="77777777" w:rsidTr="00C47095">
        <w:tc>
          <w:tcPr>
            <w:tcW w:w="3511" w:type="dxa"/>
          </w:tcPr>
          <w:p w14:paraId="2292DB8C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2976" w:type="dxa"/>
          </w:tcPr>
          <w:p w14:paraId="23EF4CDC" w14:textId="77777777" w:rsidR="00141CC7" w:rsidRDefault="00141CC7" w:rsidP="00620A8F">
            <w:pPr>
              <w:rPr>
                <w:sz w:val="22"/>
              </w:rPr>
            </w:pPr>
            <w:r>
              <w:rPr>
                <w:sz w:val="22"/>
              </w:rPr>
              <w:t xml:space="preserve">Jl. </w:t>
            </w:r>
            <w:proofErr w:type="spellStart"/>
            <w:r>
              <w:rPr>
                <w:sz w:val="22"/>
              </w:rPr>
              <w:t>Leuwidulang</w:t>
            </w:r>
            <w:proofErr w:type="spellEnd"/>
            <w:r>
              <w:rPr>
                <w:sz w:val="22"/>
              </w:rPr>
              <w:t xml:space="preserve"> no. 2, RT/RW 03/13</w:t>
            </w:r>
            <w:r>
              <w:rPr>
                <w:sz w:val="22"/>
              </w:rPr>
              <w:br/>
              <w:t xml:space="preserve">Ds. </w:t>
            </w:r>
            <w:proofErr w:type="spellStart"/>
            <w:r>
              <w:rPr>
                <w:sz w:val="22"/>
              </w:rPr>
              <w:t>Rancamulya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83C23EA" w14:textId="77777777" w:rsidR="00141CC7" w:rsidRDefault="00141CC7" w:rsidP="00620A8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Kec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Pamengpeuk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Kab</w:t>
            </w:r>
            <w:proofErr w:type="spellEnd"/>
            <w:r>
              <w:rPr>
                <w:sz w:val="22"/>
              </w:rPr>
              <w:t xml:space="preserve">. Bandung, </w:t>
            </w:r>
          </w:p>
          <w:p w14:paraId="76FD4773" w14:textId="2E644873" w:rsidR="00C47095" w:rsidRPr="00BB3468" w:rsidRDefault="00141CC7" w:rsidP="00620A8F">
            <w:proofErr w:type="spellStart"/>
            <w:r>
              <w:rPr>
                <w:sz w:val="22"/>
              </w:rPr>
              <w:t>Jawa</w:t>
            </w:r>
            <w:proofErr w:type="spellEnd"/>
            <w:r>
              <w:rPr>
                <w:sz w:val="22"/>
              </w:rPr>
              <w:t xml:space="preserve"> Barat</w:t>
            </w:r>
          </w:p>
        </w:tc>
        <w:tc>
          <w:tcPr>
            <w:tcW w:w="2755" w:type="dxa"/>
          </w:tcPr>
          <w:p w14:paraId="357217B7" w14:textId="77777777" w:rsidR="00141CC7" w:rsidRDefault="00141CC7" w:rsidP="00620A8F">
            <w:pPr>
              <w:rPr>
                <w:sz w:val="22"/>
              </w:rPr>
            </w:pPr>
            <w:r>
              <w:rPr>
                <w:sz w:val="22"/>
              </w:rPr>
              <w:t xml:space="preserve">Jl. </w:t>
            </w:r>
            <w:proofErr w:type="spellStart"/>
            <w:r>
              <w:rPr>
                <w:sz w:val="22"/>
              </w:rPr>
              <w:t>Leuwidulang</w:t>
            </w:r>
            <w:proofErr w:type="spellEnd"/>
            <w:r>
              <w:rPr>
                <w:sz w:val="22"/>
              </w:rPr>
              <w:t xml:space="preserve"> no. 2, RT/RW 03/13</w:t>
            </w:r>
            <w:r>
              <w:rPr>
                <w:sz w:val="22"/>
              </w:rPr>
              <w:br/>
              <w:t xml:space="preserve">Ds. </w:t>
            </w:r>
            <w:proofErr w:type="spellStart"/>
            <w:r>
              <w:rPr>
                <w:sz w:val="22"/>
              </w:rPr>
              <w:t>Rancamulya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49D684B1" w14:textId="77777777" w:rsidR="00141CC7" w:rsidRDefault="00141CC7" w:rsidP="00620A8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Kec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Pamengpeuk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Kab</w:t>
            </w:r>
            <w:proofErr w:type="spellEnd"/>
            <w:r>
              <w:rPr>
                <w:sz w:val="22"/>
              </w:rPr>
              <w:t xml:space="preserve">. Bandung, </w:t>
            </w:r>
          </w:p>
          <w:p w14:paraId="6DAAEC74" w14:textId="750487B1" w:rsidR="00C47095" w:rsidRPr="00BB3468" w:rsidRDefault="00141CC7" w:rsidP="00620A8F">
            <w:proofErr w:type="spellStart"/>
            <w:r>
              <w:rPr>
                <w:sz w:val="22"/>
              </w:rPr>
              <w:t>Jawa</w:t>
            </w:r>
            <w:proofErr w:type="spellEnd"/>
            <w:r>
              <w:rPr>
                <w:sz w:val="22"/>
              </w:rPr>
              <w:t xml:space="preserve"> Barat</w:t>
            </w:r>
          </w:p>
        </w:tc>
      </w:tr>
      <w:tr w:rsidR="00C47095" w14:paraId="63F06224" w14:textId="77777777" w:rsidTr="00C47095">
        <w:tc>
          <w:tcPr>
            <w:tcW w:w="3511" w:type="dxa"/>
          </w:tcPr>
          <w:p w14:paraId="542DC999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KOTA</w:t>
            </w:r>
          </w:p>
        </w:tc>
        <w:tc>
          <w:tcPr>
            <w:tcW w:w="2976" w:type="dxa"/>
          </w:tcPr>
          <w:p w14:paraId="7B9BD87B" w14:textId="4A831572" w:rsidR="00C47095" w:rsidRPr="00BB3468" w:rsidRDefault="00141CC7" w:rsidP="00620A8F">
            <w:r>
              <w:t>Bandung</w:t>
            </w:r>
          </w:p>
        </w:tc>
        <w:tc>
          <w:tcPr>
            <w:tcW w:w="2755" w:type="dxa"/>
          </w:tcPr>
          <w:p w14:paraId="24CCE816" w14:textId="65786A23" w:rsidR="00C47095" w:rsidRPr="00BB3468" w:rsidRDefault="00141CC7" w:rsidP="00620A8F">
            <w:r>
              <w:t>Bandung</w:t>
            </w:r>
          </w:p>
        </w:tc>
      </w:tr>
      <w:tr w:rsidR="00C47095" w14:paraId="06EB6F08" w14:textId="77777777" w:rsidTr="00C47095">
        <w:tc>
          <w:tcPr>
            <w:tcW w:w="3511" w:type="dxa"/>
          </w:tcPr>
          <w:p w14:paraId="17F1EA3A" w14:textId="77777777" w:rsidR="00C47095" w:rsidRDefault="00C47095" w:rsidP="00620A8F">
            <w:pPr>
              <w:rPr>
                <w:b/>
              </w:rPr>
            </w:pPr>
            <w:r>
              <w:rPr>
                <w:b/>
              </w:rPr>
              <w:t>NO TELEPON</w:t>
            </w:r>
          </w:p>
        </w:tc>
        <w:tc>
          <w:tcPr>
            <w:tcW w:w="2976" w:type="dxa"/>
          </w:tcPr>
          <w:p w14:paraId="36B3832B" w14:textId="4CC54DE6" w:rsidR="00C47095" w:rsidRPr="00BB3468" w:rsidRDefault="00141CC7" w:rsidP="00620A8F">
            <w:r>
              <w:t>081223953939</w:t>
            </w:r>
          </w:p>
        </w:tc>
        <w:tc>
          <w:tcPr>
            <w:tcW w:w="2755" w:type="dxa"/>
          </w:tcPr>
          <w:p w14:paraId="1FBBE922" w14:textId="0A6326B5" w:rsidR="00C47095" w:rsidRPr="00BB3468" w:rsidRDefault="00141CC7" w:rsidP="00620A8F">
            <w:r>
              <w:t>082118564242</w:t>
            </w:r>
          </w:p>
        </w:tc>
      </w:tr>
    </w:tbl>
    <w:p w14:paraId="110F49CB" w14:textId="1C596E30" w:rsidR="00C47095" w:rsidRDefault="00C47095" w:rsidP="00C47095">
      <w:pPr>
        <w:pStyle w:val="ListParagraph"/>
        <w:ind w:left="-66"/>
        <w:rPr>
          <w:b/>
        </w:rPr>
      </w:pPr>
    </w:p>
    <w:p w14:paraId="2DE4F597" w14:textId="43AE66A4" w:rsidR="00141CC7" w:rsidRDefault="00141CC7" w:rsidP="00C47095">
      <w:pPr>
        <w:pStyle w:val="ListParagraph"/>
        <w:ind w:left="-66"/>
        <w:rPr>
          <w:b/>
        </w:rPr>
      </w:pPr>
    </w:p>
    <w:p w14:paraId="14A471AE" w14:textId="03A9DA5C" w:rsidR="00141CC7" w:rsidRDefault="00141CC7" w:rsidP="00C47095">
      <w:pPr>
        <w:pStyle w:val="ListParagraph"/>
        <w:ind w:left="-66"/>
        <w:rPr>
          <w:b/>
        </w:rPr>
      </w:pPr>
    </w:p>
    <w:p w14:paraId="262AAD1A" w14:textId="4E3F8254" w:rsidR="00141CC7" w:rsidRDefault="00141CC7" w:rsidP="00C47095">
      <w:pPr>
        <w:pStyle w:val="ListParagraph"/>
        <w:ind w:left="-66"/>
        <w:rPr>
          <w:b/>
        </w:rPr>
      </w:pPr>
    </w:p>
    <w:p w14:paraId="7577C015" w14:textId="77777777" w:rsidR="00141CC7" w:rsidRDefault="00141CC7" w:rsidP="00C47095">
      <w:pPr>
        <w:pStyle w:val="ListParagraph"/>
        <w:ind w:left="-66"/>
        <w:rPr>
          <w:b/>
        </w:rPr>
      </w:pPr>
    </w:p>
    <w:p w14:paraId="128EB9F4" w14:textId="77777777" w:rsidR="00C47095" w:rsidRDefault="00C47095" w:rsidP="00C47095">
      <w:pPr>
        <w:pStyle w:val="ListParagraph"/>
        <w:numPr>
          <w:ilvl w:val="0"/>
          <w:numId w:val="44"/>
        </w:numPr>
        <w:spacing w:after="240" w:line="360" w:lineRule="auto"/>
        <w:ind w:left="709"/>
        <w:rPr>
          <w:b/>
        </w:rPr>
      </w:pPr>
      <w:r>
        <w:rPr>
          <w:b/>
        </w:rPr>
        <w:t>DATA SAUDARA KANDUNG (</w:t>
      </w:r>
      <w:proofErr w:type="spellStart"/>
      <w:r w:rsidRPr="00934657">
        <w:rPr>
          <w:b/>
          <w:i/>
        </w:rPr>
        <w:t>Urut</w:t>
      </w:r>
      <w:proofErr w:type="spellEnd"/>
      <w:r w:rsidRPr="00934657">
        <w:rPr>
          <w:b/>
          <w:i/>
        </w:rPr>
        <w:t xml:space="preserve"> Dari Yang Paling </w:t>
      </w:r>
      <w:proofErr w:type="spellStart"/>
      <w:r w:rsidRPr="00934657">
        <w:rPr>
          <w:b/>
          <w:i/>
        </w:rPr>
        <w:t>Tua</w:t>
      </w:r>
      <w:proofErr w:type="spellEnd"/>
      <w:r>
        <w:rPr>
          <w:b/>
        </w:rPr>
        <w:t>)</w:t>
      </w:r>
    </w:p>
    <w:p w14:paraId="08808AE1" w14:textId="246B11A2" w:rsidR="00C47095" w:rsidRDefault="00C47095" w:rsidP="00C47095">
      <w:pPr>
        <w:pStyle w:val="ListParagraph"/>
        <w:spacing w:after="240" w:line="360" w:lineRule="auto"/>
        <w:ind w:left="709"/>
        <w:rPr>
          <w:b/>
        </w:rPr>
      </w:pPr>
      <w:r>
        <w:rPr>
          <w:b/>
        </w:rPr>
        <w:t xml:space="preserve">SAYA ANAK </w:t>
      </w:r>
      <w:proofErr w:type="gramStart"/>
      <w:r>
        <w:rPr>
          <w:b/>
        </w:rPr>
        <w:t>KE :</w:t>
      </w:r>
      <w:proofErr w:type="gramEnd"/>
      <w:r>
        <w:rPr>
          <w:b/>
        </w:rPr>
        <w:t xml:space="preserve"> </w:t>
      </w:r>
      <w:r w:rsidR="005B6F21">
        <w:rPr>
          <w:b/>
        </w:rPr>
        <w:t>…</w:t>
      </w:r>
      <w:r w:rsidR="00141CC7">
        <w:rPr>
          <w:b/>
        </w:rPr>
        <w:t>3</w:t>
      </w:r>
      <w:r w:rsidR="005B6F21">
        <w:rPr>
          <w:b/>
        </w:rPr>
        <w:t xml:space="preserve">…  </w:t>
      </w:r>
      <w:r>
        <w:rPr>
          <w:b/>
        </w:rPr>
        <w:t xml:space="preserve"> DARI</w:t>
      </w:r>
      <w:r w:rsidR="005B6F21">
        <w:rPr>
          <w:b/>
        </w:rPr>
        <w:t>…</w:t>
      </w:r>
      <w:r w:rsidR="00141CC7">
        <w:rPr>
          <w:b/>
        </w:rPr>
        <w:t>3</w:t>
      </w:r>
      <w:r w:rsidR="005B6F21">
        <w:rPr>
          <w:b/>
        </w:rPr>
        <w:t>…</w:t>
      </w:r>
      <w:r>
        <w:rPr>
          <w:b/>
        </w:rPr>
        <w:t xml:space="preserve"> </w:t>
      </w:r>
      <w:r w:rsidR="005B6F21">
        <w:rPr>
          <w:b/>
        </w:rPr>
        <w:t xml:space="preserve"> </w:t>
      </w:r>
      <w:r>
        <w:rPr>
          <w:b/>
        </w:rPr>
        <w:t xml:space="preserve"> BERSAUDARA</w:t>
      </w:r>
    </w:p>
    <w:p w14:paraId="3A903590" w14:textId="77777777" w:rsidR="00141CC7" w:rsidRDefault="00141CC7" w:rsidP="00C47095">
      <w:pPr>
        <w:pStyle w:val="ListParagraph"/>
        <w:spacing w:after="240" w:line="360" w:lineRule="auto"/>
        <w:ind w:left="709"/>
        <w:rPr>
          <w:b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C47095" w14:paraId="0C4E0E9C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465C86EC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66B0D383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28AF493E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6799A4A4" w14:textId="77777777" w:rsidR="00C47095" w:rsidRDefault="00C47095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C47095" w14:paraId="72A5D8AB" w14:textId="77777777" w:rsidTr="00466887">
        <w:tc>
          <w:tcPr>
            <w:tcW w:w="2310" w:type="dxa"/>
          </w:tcPr>
          <w:p w14:paraId="299320C9" w14:textId="31E0BB1B" w:rsidR="00C47095" w:rsidRPr="00BB3468" w:rsidRDefault="00141CC7" w:rsidP="00620A8F">
            <w:pPr>
              <w:pStyle w:val="ListParagraph"/>
              <w:ind w:left="0"/>
            </w:pPr>
            <w:r>
              <w:t xml:space="preserve">Adrian </w:t>
            </w:r>
            <w:proofErr w:type="spellStart"/>
            <w:r>
              <w:t>Fatahilah</w:t>
            </w:r>
            <w:proofErr w:type="spellEnd"/>
          </w:p>
        </w:tc>
        <w:tc>
          <w:tcPr>
            <w:tcW w:w="1066" w:type="dxa"/>
          </w:tcPr>
          <w:p w14:paraId="0C5D75A5" w14:textId="0E10D13B" w:rsidR="00C47095" w:rsidRPr="00BB3468" w:rsidRDefault="00141CC7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7876FE60" w14:textId="5736C61E" w:rsidR="00C47095" w:rsidRPr="00BB3468" w:rsidRDefault="00141CC7" w:rsidP="00620A8F">
            <w:pPr>
              <w:pStyle w:val="ListParagraph"/>
              <w:ind w:left="0"/>
            </w:pPr>
            <w:r>
              <w:t xml:space="preserve">Bandung, </w:t>
            </w:r>
            <w:r w:rsidR="00696E4D">
              <w:t xml:space="preserve">18 </w:t>
            </w:r>
            <w:proofErr w:type="spellStart"/>
            <w:r w:rsidR="00696E4D">
              <w:t>Juni</w:t>
            </w:r>
            <w:proofErr w:type="spellEnd"/>
            <w:r w:rsidR="00696E4D">
              <w:t xml:space="preserve"> 1993</w:t>
            </w:r>
          </w:p>
        </w:tc>
        <w:tc>
          <w:tcPr>
            <w:tcW w:w="2311" w:type="dxa"/>
          </w:tcPr>
          <w:p w14:paraId="08099500" w14:textId="38A52AC3" w:rsidR="00C47095" w:rsidRPr="00BB3468" w:rsidRDefault="00696E4D" w:rsidP="00620A8F">
            <w:pPr>
              <w:pStyle w:val="ListParagraph"/>
              <w:ind w:left="0"/>
            </w:pPr>
            <w:proofErr w:type="spellStart"/>
            <w:r>
              <w:t>Kakak</w:t>
            </w:r>
            <w:proofErr w:type="spellEnd"/>
          </w:p>
        </w:tc>
      </w:tr>
      <w:tr w:rsidR="00C47095" w14:paraId="0ACE851F" w14:textId="77777777" w:rsidTr="00466887">
        <w:tc>
          <w:tcPr>
            <w:tcW w:w="2310" w:type="dxa"/>
          </w:tcPr>
          <w:p w14:paraId="5F7616C0" w14:textId="468CADC4" w:rsidR="00C47095" w:rsidRPr="00BB3468" w:rsidRDefault="00696E4D" w:rsidP="00620A8F">
            <w:pPr>
              <w:pStyle w:val="ListParagraph"/>
              <w:ind w:left="0"/>
            </w:pPr>
            <w:proofErr w:type="spellStart"/>
            <w:r>
              <w:t>Rifa</w:t>
            </w:r>
            <w:proofErr w:type="spellEnd"/>
            <w:r>
              <w:t xml:space="preserve"> </w:t>
            </w:r>
            <w:proofErr w:type="spellStart"/>
            <w:r>
              <w:t>Faturohman</w:t>
            </w:r>
            <w:proofErr w:type="spellEnd"/>
          </w:p>
        </w:tc>
        <w:tc>
          <w:tcPr>
            <w:tcW w:w="1066" w:type="dxa"/>
          </w:tcPr>
          <w:p w14:paraId="50539CB0" w14:textId="1DF31B90" w:rsidR="00C47095" w:rsidRPr="00BB3468" w:rsidRDefault="00696E4D" w:rsidP="00620A8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3555" w:type="dxa"/>
          </w:tcPr>
          <w:p w14:paraId="32AEFD15" w14:textId="51CCD615" w:rsidR="00C47095" w:rsidRPr="00BB3468" w:rsidRDefault="00696E4D" w:rsidP="00620A8F">
            <w:pPr>
              <w:pStyle w:val="ListParagraph"/>
              <w:ind w:left="0"/>
            </w:pPr>
            <w:r>
              <w:t xml:space="preserve">Bandung, 11 </w:t>
            </w:r>
            <w:proofErr w:type="spellStart"/>
            <w:r>
              <w:t>Oktober</w:t>
            </w:r>
            <w:proofErr w:type="spellEnd"/>
            <w:r>
              <w:t xml:space="preserve"> 1997 </w:t>
            </w:r>
          </w:p>
        </w:tc>
        <w:tc>
          <w:tcPr>
            <w:tcW w:w="2311" w:type="dxa"/>
          </w:tcPr>
          <w:p w14:paraId="7E2FCCBE" w14:textId="5C319BEF" w:rsidR="00C47095" w:rsidRPr="00BB3468" w:rsidRDefault="00696E4D" w:rsidP="00620A8F">
            <w:pPr>
              <w:pStyle w:val="ListParagraph"/>
              <w:ind w:left="0"/>
            </w:pPr>
            <w:proofErr w:type="spellStart"/>
            <w:r>
              <w:t>Kakak</w:t>
            </w:r>
            <w:proofErr w:type="spellEnd"/>
          </w:p>
        </w:tc>
      </w:tr>
    </w:tbl>
    <w:p w14:paraId="2FD59F8C" w14:textId="77777777" w:rsidR="00C47095" w:rsidRDefault="00C47095" w:rsidP="00C47095">
      <w:pPr>
        <w:pStyle w:val="ListParagraph"/>
        <w:ind w:left="-66"/>
        <w:rPr>
          <w:b/>
        </w:rPr>
      </w:pPr>
    </w:p>
    <w:p w14:paraId="31569AEC" w14:textId="77777777" w:rsidR="00C47095" w:rsidRDefault="004C5603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SUAMI / ISTRI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3794"/>
        <w:gridCol w:w="5448"/>
      </w:tblGrid>
      <w:tr w:rsidR="00C47095" w14:paraId="6DBC82D0" w14:textId="77777777" w:rsidTr="00466887">
        <w:tc>
          <w:tcPr>
            <w:tcW w:w="3794" w:type="dxa"/>
          </w:tcPr>
          <w:p w14:paraId="62821A2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NAMA LENGKAP </w:t>
            </w:r>
          </w:p>
        </w:tc>
        <w:tc>
          <w:tcPr>
            <w:tcW w:w="5448" w:type="dxa"/>
          </w:tcPr>
          <w:p w14:paraId="343198B7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790A4F2E" w14:textId="77777777" w:rsidTr="00466887">
        <w:tc>
          <w:tcPr>
            <w:tcW w:w="3794" w:type="dxa"/>
          </w:tcPr>
          <w:p w14:paraId="73F359B3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5448" w:type="dxa"/>
          </w:tcPr>
          <w:p w14:paraId="59C516D8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6BE8C633" w14:textId="77777777" w:rsidTr="00466887">
        <w:tc>
          <w:tcPr>
            <w:tcW w:w="3794" w:type="dxa"/>
          </w:tcPr>
          <w:p w14:paraId="1B8C9B70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AGAMA</w:t>
            </w:r>
          </w:p>
        </w:tc>
        <w:tc>
          <w:tcPr>
            <w:tcW w:w="5448" w:type="dxa"/>
          </w:tcPr>
          <w:p w14:paraId="7C33D7BF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7DB81BA0" w14:textId="77777777" w:rsidTr="00466887">
        <w:tc>
          <w:tcPr>
            <w:tcW w:w="3794" w:type="dxa"/>
          </w:tcPr>
          <w:p w14:paraId="5C0890A1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PEKERJAAN</w:t>
            </w:r>
          </w:p>
        </w:tc>
        <w:tc>
          <w:tcPr>
            <w:tcW w:w="5448" w:type="dxa"/>
          </w:tcPr>
          <w:p w14:paraId="4FA1654D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2E9B85FD" w14:textId="77777777" w:rsidTr="00466887">
        <w:tc>
          <w:tcPr>
            <w:tcW w:w="3794" w:type="dxa"/>
          </w:tcPr>
          <w:p w14:paraId="1B08D578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448" w:type="dxa"/>
          </w:tcPr>
          <w:p w14:paraId="3CF21850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  <w:tr w:rsidR="00C47095" w14:paraId="5AC735FB" w14:textId="77777777" w:rsidTr="00466887">
        <w:tc>
          <w:tcPr>
            <w:tcW w:w="3794" w:type="dxa"/>
          </w:tcPr>
          <w:p w14:paraId="1F6FF4FB" w14:textId="77777777" w:rsidR="00C47095" w:rsidRDefault="00C47095" w:rsidP="00620A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TANGGAL MENIKAH</w:t>
            </w:r>
          </w:p>
        </w:tc>
        <w:tc>
          <w:tcPr>
            <w:tcW w:w="5448" w:type="dxa"/>
          </w:tcPr>
          <w:p w14:paraId="25161242" w14:textId="77777777" w:rsidR="00C47095" w:rsidRPr="00BB3468" w:rsidRDefault="00C47095" w:rsidP="00620A8F">
            <w:pPr>
              <w:pStyle w:val="ListParagraph"/>
              <w:ind w:left="0"/>
            </w:pPr>
          </w:p>
        </w:tc>
      </w:tr>
    </w:tbl>
    <w:p w14:paraId="276ECD61" w14:textId="77777777" w:rsidR="00C47095" w:rsidRDefault="00C47095" w:rsidP="00C47095">
      <w:pPr>
        <w:pStyle w:val="ListParagraph"/>
        <w:ind w:left="-66"/>
        <w:rPr>
          <w:b/>
        </w:rPr>
      </w:pPr>
    </w:p>
    <w:p w14:paraId="60C9CAFE" w14:textId="77777777" w:rsidR="00466887" w:rsidRDefault="00466887" w:rsidP="00466887">
      <w:pPr>
        <w:pStyle w:val="ListParagraph"/>
        <w:numPr>
          <w:ilvl w:val="0"/>
          <w:numId w:val="44"/>
        </w:numPr>
        <w:ind w:left="709"/>
        <w:rPr>
          <w:b/>
        </w:rPr>
      </w:pPr>
      <w:r>
        <w:rPr>
          <w:b/>
        </w:rPr>
        <w:t>DATA ANAK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310"/>
        <w:gridCol w:w="1066"/>
        <w:gridCol w:w="3555"/>
        <w:gridCol w:w="2311"/>
      </w:tblGrid>
      <w:tr w:rsidR="00466887" w14:paraId="645FCCDA" w14:textId="77777777" w:rsidTr="00466887">
        <w:trPr>
          <w:trHeight w:val="405"/>
        </w:trPr>
        <w:tc>
          <w:tcPr>
            <w:tcW w:w="2310" w:type="dxa"/>
            <w:vAlign w:val="center"/>
          </w:tcPr>
          <w:p w14:paraId="387D5A6D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066" w:type="dxa"/>
            <w:vAlign w:val="center"/>
          </w:tcPr>
          <w:p w14:paraId="3C02CD82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L/P</w:t>
            </w:r>
          </w:p>
        </w:tc>
        <w:tc>
          <w:tcPr>
            <w:tcW w:w="3555" w:type="dxa"/>
            <w:vAlign w:val="center"/>
          </w:tcPr>
          <w:p w14:paraId="5292B9C2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TEMPAT &amp; TANGGAL LAHIR</w:t>
            </w:r>
          </w:p>
        </w:tc>
        <w:tc>
          <w:tcPr>
            <w:tcW w:w="2311" w:type="dxa"/>
            <w:vAlign w:val="center"/>
          </w:tcPr>
          <w:p w14:paraId="61ED36E5" w14:textId="77777777" w:rsidR="00466887" w:rsidRDefault="00466887" w:rsidP="00620A8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 KELUARGA</w:t>
            </w:r>
          </w:p>
        </w:tc>
      </w:tr>
      <w:tr w:rsidR="00466887" w14:paraId="397D2583" w14:textId="77777777" w:rsidTr="00466887">
        <w:tc>
          <w:tcPr>
            <w:tcW w:w="2310" w:type="dxa"/>
          </w:tcPr>
          <w:p w14:paraId="4A42A2FB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7973649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5AE66319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53748E1F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52CED296" w14:textId="77777777" w:rsidTr="00466887">
        <w:tc>
          <w:tcPr>
            <w:tcW w:w="2310" w:type="dxa"/>
          </w:tcPr>
          <w:p w14:paraId="1114DBCC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6840E657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1CD19184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2EC83CBC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5255C4EB" w14:textId="77777777" w:rsidTr="00466887">
        <w:tc>
          <w:tcPr>
            <w:tcW w:w="2310" w:type="dxa"/>
          </w:tcPr>
          <w:p w14:paraId="6371999C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181EDCB3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73058F7F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375EFE7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  <w:tr w:rsidR="00466887" w14:paraId="22510D23" w14:textId="77777777" w:rsidTr="00466887">
        <w:tc>
          <w:tcPr>
            <w:tcW w:w="2310" w:type="dxa"/>
          </w:tcPr>
          <w:p w14:paraId="3F705E76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66" w:type="dxa"/>
          </w:tcPr>
          <w:p w14:paraId="54E4AEB5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55" w:type="dxa"/>
          </w:tcPr>
          <w:p w14:paraId="640F276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11" w:type="dxa"/>
          </w:tcPr>
          <w:p w14:paraId="346859FD" w14:textId="77777777" w:rsidR="00466887" w:rsidRDefault="00466887" w:rsidP="00620A8F">
            <w:pPr>
              <w:pStyle w:val="ListParagraph"/>
              <w:ind w:left="0"/>
              <w:rPr>
                <w:b/>
              </w:rPr>
            </w:pPr>
          </w:p>
        </w:tc>
      </w:tr>
    </w:tbl>
    <w:p w14:paraId="1A71C378" w14:textId="77777777" w:rsidR="00C47095" w:rsidRPr="0046726A" w:rsidRDefault="00C47095" w:rsidP="0046726A">
      <w:pPr>
        <w:ind w:left="0"/>
        <w:rPr>
          <w:b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4EF306" wp14:editId="60CDE85F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0B7EC" id="Straight Connector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" strokecolor="black [3040]"/>
            </w:pict>
          </mc:Fallback>
        </mc:AlternateContent>
      </w:r>
    </w:p>
    <w:p w14:paraId="19649E93" w14:textId="77777777" w:rsidR="0006221B" w:rsidRDefault="0006221B" w:rsidP="0006221B">
      <w:pPr>
        <w:pStyle w:val="ListParagraph"/>
        <w:numPr>
          <w:ilvl w:val="0"/>
          <w:numId w:val="44"/>
        </w:numPr>
        <w:spacing w:after="0" w:line="240" w:lineRule="auto"/>
        <w:ind w:left="709" w:hanging="357"/>
        <w:rPr>
          <w:b/>
        </w:rPr>
      </w:pPr>
      <w:r>
        <w:rPr>
          <w:b/>
        </w:rPr>
        <w:t xml:space="preserve">5 (Lima) KEKUATAN DAN KELEMAHAN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4447"/>
        <w:gridCol w:w="4621"/>
      </w:tblGrid>
      <w:tr w:rsidR="0006221B" w14:paraId="6D325C41" w14:textId="77777777" w:rsidTr="0006221B">
        <w:trPr>
          <w:trHeight w:val="412"/>
        </w:trPr>
        <w:tc>
          <w:tcPr>
            <w:tcW w:w="4447" w:type="dxa"/>
          </w:tcPr>
          <w:p w14:paraId="442427EC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KEKUATAN</w:t>
            </w:r>
          </w:p>
        </w:tc>
        <w:tc>
          <w:tcPr>
            <w:tcW w:w="4621" w:type="dxa"/>
          </w:tcPr>
          <w:p w14:paraId="3A1C5D41" w14:textId="77777777" w:rsidR="0006221B" w:rsidRPr="00782386" w:rsidRDefault="0006221B" w:rsidP="0006221B">
            <w:pPr>
              <w:jc w:val="center"/>
              <w:rPr>
                <w:b/>
              </w:rPr>
            </w:pPr>
            <w:r>
              <w:rPr>
                <w:b/>
              </w:rPr>
              <w:t>KELEMAHAN</w:t>
            </w:r>
          </w:p>
        </w:tc>
      </w:tr>
      <w:tr w:rsidR="0006221B" w14:paraId="0A73F241" w14:textId="77777777" w:rsidTr="0006221B">
        <w:tc>
          <w:tcPr>
            <w:tcW w:w="4447" w:type="dxa"/>
          </w:tcPr>
          <w:p w14:paraId="400A1B0E" w14:textId="3EC0AD61" w:rsidR="0006221B" w:rsidRPr="00BB3468" w:rsidRDefault="0028778A" w:rsidP="005B6F21">
            <w:pPr>
              <w:ind w:left="0"/>
            </w:pP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belajar yang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dibidang</w:t>
            </w:r>
            <w:proofErr w:type="spellEnd"/>
            <w:r>
              <w:t xml:space="preserve"> programming</w:t>
            </w:r>
          </w:p>
        </w:tc>
        <w:tc>
          <w:tcPr>
            <w:tcW w:w="4621" w:type="dxa"/>
          </w:tcPr>
          <w:p w14:paraId="5EBCC239" w14:textId="4FA29A94" w:rsidR="0006221B" w:rsidRPr="00BB3468" w:rsidRDefault="0028778A" w:rsidP="0028778A">
            <w:pPr>
              <w:ind w:left="0"/>
            </w:pPr>
            <w:proofErr w:type="spellStart"/>
            <w:r>
              <w:t>Pelupa</w:t>
            </w:r>
            <w:proofErr w:type="spellEnd"/>
          </w:p>
        </w:tc>
      </w:tr>
      <w:tr w:rsidR="0006221B" w14:paraId="711859A9" w14:textId="77777777" w:rsidTr="0006221B">
        <w:tc>
          <w:tcPr>
            <w:tcW w:w="4447" w:type="dxa"/>
          </w:tcPr>
          <w:p w14:paraId="1D217085" w14:textId="64B9A901" w:rsidR="0006221B" w:rsidRPr="00BB3468" w:rsidRDefault="0028778A" w:rsidP="0028778A">
            <w:pPr>
              <w:ind w:left="0"/>
            </w:pPr>
            <w:proofErr w:type="spellStart"/>
            <w:r>
              <w:t>Menyukai</w:t>
            </w:r>
            <w:proofErr w:type="spellEnd"/>
            <w:r>
              <w:t xml:space="preserve"> </w:t>
            </w:r>
            <w:proofErr w:type="spellStart"/>
            <w:r>
              <w:t>tantangan</w:t>
            </w:r>
            <w:proofErr w:type="spellEnd"/>
          </w:p>
        </w:tc>
        <w:tc>
          <w:tcPr>
            <w:tcW w:w="4621" w:type="dxa"/>
          </w:tcPr>
          <w:p w14:paraId="26E66E0B" w14:textId="69B120B4" w:rsidR="0006221B" w:rsidRPr="00BB3468" w:rsidRDefault="0028778A" w:rsidP="0028778A">
            <w:pPr>
              <w:ind w:left="0"/>
            </w:pPr>
            <w:r>
              <w:t xml:space="preserve">Kurang </w:t>
            </w:r>
            <w:proofErr w:type="spellStart"/>
            <w:r>
              <w:t>percaya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</w:p>
        </w:tc>
      </w:tr>
      <w:tr w:rsidR="0006221B" w14:paraId="7708AC47" w14:textId="77777777" w:rsidTr="0006221B">
        <w:tc>
          <w:tcPr>
            <w:tcW w:w="4447" w:type="dxa"/>
          </w:tcPr>
          <w:p w14:paraId="4E34950A" w14:textId="11E221F6" w:rsidR="0006221B" w:rsidRPr="00BB3468" w:rsidRDefault="0028778A" w:rsidP="0028778A">
            <w:pPr>
              <w:ind w:left="0"/>
            </w:pPr>
            <w:proofErr w:type="spellStart"/>
            <w:r>
              <w:t>Menyukai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4621" w:type="dxa"/>
          </w:tcPr>
          <w:p w14:paraId="52468928" w14:textId="2B59CABE" w:rsidR="0006221B" w:rsidRPr="00BB3468" w:rsidRDefault="0028778A" w:rsidP="0028778A">
            <w:pPr>
              <w:ind w:left="0"/>
            </w:pP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suka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lamban</w:t>
            </w:r>
            <w:proofErr w:type="spellEnd"/>
          </w:p>
        </w:tc>
      </w:tr>
      <w:tr w:rsidR="005B6F21" w14:paraId="1DECBEAE" w14:textId="77777777" w:rsidTr="0006221B">
        <w:tc>
          <w:tcPr>
            <w:tcW w:w="4447" w:type="dxa"/>
          </w:tcPr>
          <w:p w14:paraId="22C61D73" w14:textId="20BE215B" w:rsidR="005B6F21" w:rsidRPr="00BB3468" w:rsidRDefault="0028778A" w:rsidP="0028778A">
            <w:pPr>
              <w:ind w:left="0"/>
            </w:pP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dipecahkan</w:t>
            </w:r>
            <w:proofErr w:type="spellEnd"/>
          </w:p>
        </w:tc>
        <w:tc>
          <w:tcPr>
            <w:tcW w:w="4621" w:type="dxa"/>
          </w:tcPr>
          <w:p w14:paraId="25648FC8" w14:textId="02E71387" w:rsidR="005B6F21" w:rsidRPr="00BB3468" w:rsidRDefault="0028778A" w:rsidP="0028778A">
            <w:pPr>
              <w:ind w:left="0"/>
            </w:pP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duluan</w:t>
            </w:r>
            <w:proofErr w:type="spellEnd"/>
          </w:p>
        </w:tc>
      </w:tr>
      <w:tr w:rsidR="005B6F21" w14:paraId="75A4CCA0" w14:textId="77777777" w:rsidTr="0006221B">
        <w:tc>
          <w:tcPr>
            <w:tcW w:w="4447" w:type="dxa"/>
          </w:tcPr>
          <w:p w14:paraId="1E5BD694" w14:textId="2ED73504" w:rsidR="005B6F21" w:rsidRPr="00BB3468" w:rsidRDefault="0028778A" w:rsidP="0028778A">
            <w:pPr>
              <w:ind w:left="0"/>
            </w:pPr>
            <w:proofErr w:type="spellStart"/>
            <w:r>
              <w:t>Pantang</w:t>
            </w:r>
            <w:proofErr w:type="spellEnd"/>
            <w:r>
              <w:t xml:space="preserve"> </w:t>
            </w:r>
            <w:proofErr w:type="spellStart"/>
            <w:r>
              <w:t>menyerah</w:t>
            </w:r>
            <w:proofErr w:type="spellEnd"/>
          </w:p>
        </w:tc>
        <w:tc>
          <w:tcPr>
            <w:tcW w:w="4621" w:type="dxa"/>
          </w:tcPr>
          <w:p w14:paraId="4443BC8A" w14:textId="106C7D5D" w:rsidR="005B6F21" w:rsidRPr="00BB3468" w:rsidRDefault="0028778A" w:rsidP="0028778A">
            <w:pPr>
              <w:ind w:left="0"/>
            </w:pPr>
            <w:proofErr w:type="spellStart"/>
            <w:r>
              <w:t>Pendiam</w:t>
            </w:r>
            <w:proofErr w:type="spellEnd"/>
          </w:p>
        </w:tc>
      </w:tr>
      <w:tr w:rsidR="005B6F21" w14:paraId="07043399" w14:textId="77777777" w:rsidTr="0006221B">
        <w:tc>
          <w:tcPr>
            <w:tcW w:w="4447" w:type="dxa"/>
          </w:tcPr>
          <w:p w14:paraId="4E4B15CD" w14:textId="77777777" w:rsidR="005B6F21" w:rsidRPr="00BB3468" w:rsidRDefault="005B6F21" w:rsidP="0006221B"/>
        </w:tc>
        <w:tc>
          <w:tcPr>
            <w:tcW w:w="4621" w:type="dxa"/>
          </w:tcPr>
          <w:p w14:paraId="31904718" w14:textId="77777777" w:rsidR="005B6F21" w:rsidRPr="00BB3468" w:rsidRDefault="005B6F21" w:rsidP="0006221B"/>
        </w:tc>
      </w:tr>
    </w:tbl>
    <w:p w14:paraId="473C19D2" w14:textId="3DCB208C" w:rsidR="0006221B" w:rsidRDefault="0006221B" w:rsidP="0006221B">
      <w:pPr>
        <w:pStyle w:val="ListParagraph"/>
        <w:spacing w:after="0" w:line="240" w:lineRule="auto"/>
        <w:ind w:left="360"/>
        <w:rPr>
          <w:b/>
        </w:rPr>
      </w:pPr>
    </w:p>
    <w:p w14:paraId="34AC7FF0" w14:textId="58B4F54D" w:rsidR="00696E4D" w:rsidRDefault="00696E4D" w:rsidP="0006221B">
      <w:pPr>
        <w:pStyle w:val="ListParagraph"/>
        <w:spacing w:after="0" w:line="240" w:lineRule="auto"/>
        <w:ind w:left="360"/>
        <w:rPr>
          <w:b/>
        </w:rPr>
      </w:pPr>
    </w:p>
    <w:p w14:paraId="31336004" w14:textId="1AF75984" w:rsidR="00696E4D" w:rsidRDefault="00696E4D" w:rsidP="0006221B">
      <w:pPr>
        <w:pStyle w:val="ListParagraph"/>
        <w:spacing w:after="0" w:line="240" w:lineRule="auto"/>
        <w:ind w:left="360"/>
        <w:rPr>
          <w:b/>
        </w:rPr>
      </w:pPr>
    </w:p>
    <w:p w14:paraId="1E31CB30" w14:textId="774CA6AF" w:rsidR="00696E4D" w:rsidRDefault="00696E4D" w:rsidP="0006221B">
      <w:pPr>
        <w:pStyle w:val="ListParagraph"/>
        <w:spacing w:after="0" w:line="240" w:lineRule="auto"/>
        <w:ind w:left="360"/>
        <w:rPr>
          <w:b/>
        </w:rPr>
      </w:pPr>
    </w:p>
    <w:p w14:paraId="52A374E5" w14:textId="63C84FA1" w:rsidR="00696E4D" w:rsidRDefault="00696E4D" w:rsidP="0006221B">
      <w:pPr>
        <w:pStyle w:val="ListParagraph"/>
        <w:spacing w:after="0" w:line="240" w:lineRule="auto"/>
        <w:ind w:left="360"/>
        <w:rPr>
          <w:b/>
        </w:rPr>
      </w:pPr>
    </w:p>
    <w:p w14:paraId="16A3B68C" w14:textId="77777777" w:rsidR="00696E4D" w:rsidRDefault="00696E4D" w:rsidP="0006221B">
      <w:pPr>
        <w:pStyle w:val="ListParagraph"/>
        <w:spacing w:after="0" w:line="240" w:lineRule="auto"/>
        <w:ind w:left="360"/>
        <w:rPr>
          <w:b/>
        </w:rPr>
      </w:pPr>
    </w:p>
    <w:p w14:paraId="67B771B1" w14:textId="77777777" w:rsidR="0006221B" w:rsidRPr="0006221B" w:rsidRDefault="004C5603" w:rsidP="0006221B">
      <w:pPr>
        <w:pStyle w:val="ListParagraph"/>
        <w:numPr>
          <w:ilvl w:val="0"/>
          <w:numId w:val="44"/>
        </w:numPr>
        <w:spacing w:after="0" w:line="240" w:lineRule="auto"/>
        <w:ind w:left="709"/>
        <w:rPr>
          <w:b/>
        </w:rPr>
      </w:pPr>
      <w:r>
        <w:rPr>
          <w:b/>
        </w:rPr>
        <w:t>KEMAMPUAN</w:t>
      </w:r>
      <w:r w:rsidR="0006221B" w:rsidRPr="0006221B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7225"/>
        <w:gridCol w:w="1843"/>
      </w:tblGrid>
      <w:tr w:rsidR="0006221B" w14:paraId="028F33D7" w14:textId="77777777" w:rsidTr="0046726A">
        <w:trPr>
          <w:trHeight w:val="412"/>
        </w:trPr>
        <w:tc>
          <w:tcPr>
            <w:tcW w:w="7225" w:type="dxa"/>
          </w:tcPr>
          <w:p w14:paraId="03917C6E" w14:textId="77777777" w:rsidR="0006221B" w:rsidRPr="00782386" w:rsidRDefault="0006221B" w:rsidP="00620A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</w:p>
        </w:tc>
        <w:tc>
          <w:tcPr>
            <w:tcW w:w="1843" w:type="dxa"/>
          </w:tcPr>
          <w:p w14:paraId="7F5F355D" w14:textId="77777777" w:rsidR="0006221B" w:rsidRPr="00782386" w:rsidRDefault="0006221B" w:rsidP="00620A8F">
            <w:pPr>
              <w:jc w:val="center"/>
              <w:rPr>
                <w:b/>
              </w:rPr>
            </w:pPr>
            <w:r>
              <w:rPr>
                <w:b/>
              </w:rPr>
              <w:t>Nilai 1 - 10</w:t>
            </w:r>
          </w:p>
        </w:tc>
      </w:tr>
      <w:tr w:rsidR="0006221B" w14:paraId="69604123" w14:textId="77777777" w:rsidTr="0046726A">
        <w:tc>
          <w:tcPr>
            <w:tcW w:w="7225" w:type="dxa"/>
          </w:tcPr>
          <w:p w14:paraId="4AC466BE" w14:textId="2BC7A20C" w:rsidR="0006221B" w:rsidRPr="00BD64B3" w:rsidRDefault="00696E4D" w:rsidP="0046726A">
            <w:pPr>
              <w:ind w:left="0"/>
              <w:rPr>
                <w:i/>
              </w:rPr>
            </w:pPr>
            <w:r>
              <w:rPr>
                <w:i/>
              </w:rPr>
              <w:t>HTML</w:t>
            </w:r>
          </w:p>
        </w:tc>
        <w:tc>
          <w:tcPr>
            <w:tcW w:w="1843" w:type="dxa"/>
          </w:tcPr>
          <w:p w14:paraId="6BA6643C" w14:textId="35C1E62A" w:rsidR="0006221B" w:rsidRPr="00BD64B3" w:rsidRDefault="00696E4D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14:paraId="31992BC3" w14:textId="77777777" w:rsidTr="0046726A">
        <w:tc>
          <w:tcPr>
            <w:tcW w:w="7225" w:type="dxa"/>
          </w:tcPr>
          <w:p w14:paraId="2CAFD8EC" w14:textId="2DACF770" w:rsidR="0006221B" w:rsidRPr="00BD64B3" w:rsidRDefault="00696E4D" w:rsidP="0046726A">
            <w:pPr>
              <w:ind w:left="0"/>
              <w:rPr>
                <w:i/>
              </w:rPr>
            </w:pPr>
            <w:r>
              <w:rPr>
                <w:i/>
              </w:rPr>
              <w:t>PHP</w:t>
            </w:r>
          </w:p>
        </w:tc>
        <w:tc>
          <w:tcPr>
            <w:tcW w:w="1843" w:type="dxa"/>
          </w:tcPr>
          <w:p w14:paraId="71219D37" w14:textId="6AA7AE00" w:rsidR="0006221B" w:rsidRPr="00BD64B3" w:rsidRDefault="00696E4D" w:rsidP="00620A8F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</w:tr>
      <w:tr w:rsidR="0006221B" w14:paraId="24B11733" w14:textId="77777777" w:rsidTr="0046726A">
        <w:tc>
          <w:tcPr>
            <w:tcW w:w="7225" w:type="dxa"/>
          </w:tcPr>
          <w:p w14:paraId="5C309727" w14:textId="16A5DF41" w:rsidR="0006221B" w:rsidRPr="00BD64B3" w:rsidRDefault="00696E4D" w:rsidP="00696E4D">
            <w:pPr>
              <w:ind w:left="0"/>
            </w:pPr>
            <w:r>
              <w:t>CODEIGNITER</w:t>
            </w:r>
          </w:p>
        </w:tc>
        <w:tc>
          <w:tcPr>
            <w:tcW w:w="1843" w:type="dxa"/>
          </w:tcPr>
          <w:p w14:paraId="4F239FAA" w14:textId="63971F3A" w:rsidR="0006221B" w:rsidRPr="00BD64B3" w:rsidRDefault="00696E4D" w:rsidP="00696E4D">
            <w:pPr>
              <w:tabs>
                <w:tab w:val="center" w:pos="900"/>
              </w:tabs>
            </w:pPr>
            <w:r>
              <w:t>9</w:t>
            </w:r>
            <w:r>
              <w:tab/>
            </w:r>
          </w:p>
        </w:tc>
      </w:tr>
      <w:tr w:rsidR="0006221B" w14:paraId="4DC7B636" w14:textId="77777777" w:rsidTr="0046726A">
        <w:tc>
          <w:tcPr>
            <w:tcW w:w="7225" w:type="dxa"/>
          </w:tcPr>
          <w:p w14:paraId="38D3BC38" w14:textId="1BAEE881" w:rsidR="0006221B" w:rsidRPr="00BD64B3" w:rsidRDefault="00696E4D" w:rsidP="00696E4D">
            <w:pPr>
              <w:ind w:left="0"/>
            </w:pPr>
            <w:r>
              <w:t>MYSQL</w:t>
            </w:r>
          </w:p>
        </w:tc>
        <w:tc>
          <w:tcPr>
            <w:tcW w:w="1843" w:type="dxa"/>
          </w:tcPr>
          <w:p w14:paraId="2DE88F21" w14:textId="201A7009" w:rsidR="0006221B" w:rsidRPr="00BD64B3" w:rsidRDefault="00696E4D" w:rsidP="00620A8F">
            <w:r>
              <w:t>9</w:t>
            </w:r>
          </w:p>
        </w:tc>
      </w:tr>
      <w:tr w:rsidR="0006221B" w14:paraId="259D8E6D" w14:textId="77777777" w:rsidTr="0046726A">
        <w:tc>
          <w:tcPr>
            <w:tcW w:w="7225" w:type="dxa"/>
          </w:tcPr>
          <w:p w14:paraId="01A60B90" w14:textId="1BDFDF29" w:rsidR="0006221B" w:rsidRPr="00BD64B3" w:rsidRDefault="00696E4D" w:rsidP="00696E4D">
            <w:pPr>
              <w:ind w:left="0"/>
            </w:pPr>
            <w:r>
              <w:t>JQUERY</w:t>
            </w:r>
          </w:p>
        </w:tc>
        <w:tc>
          <w:tcPr>
            <w:tcW w:w="1843" w:type="dxa"/>
          </w:tcPr>
          <w:p w14:paraId="5A1653E6" w14:textId="4921B509" w:rsidR="0006221B" w:rsidRPr="00BD64B3" w:rsidRDefault="00696E4D" w:rsidP="00620A8F">
            <w:r>
              <w:t>9</w:t>
            </w:r>
          </w:p>
        </w:tc>
      </w:tr>
      <w:tr w:rsidR="0006221B" w14:paraId="4147E275" w14:textId="77777777" w:rsidTr="0046726A">
        <w:tc>
          <w:tcPr>
            <w:tcW w:w="7225" w:type="dxa"/>
          </w:tcPr>
          <w:p w14:paraId="286DB1CF" w14:textId="71667E4E" w:rsidR="0006221B" w:rsidRPr="00BD64B3" w:rsidRDefault="00696E4D" w:rsidP="00696E4D">
            <w:pPr>
              <w:ind w:left="0"/>
            </w:pPr>
            <w:r>
              <w:t>JAVASCRIPT</w:t>
            </w:r>
          </w:p>
        </w:tc>
        <w:tc>
          <w:tcPr>
            <w:tcW w:w="1843" w:type="dxa"/>
          </w:tcPr>
          <w:p w14:paraId="134B0D3F" w14:textId="04085B1E" w:rsidR="0006221B" w:rsidRPr="00BD64B3" w:rsidRDefault="00696E4D" w:rsidP="00620A8F">
            <w:r>
              <w:t>7</w:t>
            </w:r>
          </w:p>
        </w:tc>
      </w:tr>
      <w:tr w:rsidR="00BD64B3" w14:paraId="71718447" w14:textId="77777777" w:rsidTr="0046726A">
        <w:tc>
          <w:tcPr>
            <w:tcW w:w="7225" w:type="dxa"/>
          </w:tcPr>
          <w:p w14:paraId="7DC781A9" w14:textId="45E23E28" w:rsidR="00BD64B3" w:rsidRPr="00BD64B3" w:rsidRDefault="00696E4D" w:rsidP="00696E4D">
            <w:pPr>
              <w:ind w:left="0"/>
            </w:pPr>
            <w:r>
              <w:t>LARAVEL</w:t>
            </w:r>
          </w:p>
        </w:tc>
        <w:tc>
          <w:tcPr>
            <w:tcW w:w="1843" w:type="dxa"/>
          </w:tcPr>
          <w:p w14:paraId="69C62475" w14:textId="46143BAB" w:rsidR="00BD64B3" w:rsidRPr="00BD64B3" w:rsidRDefault="00696E4D" w:rsidP="00620A8F">
            <w:r>
              <w:t>7</w:t>
            </w:r>
          </w:p>
        </w:tc>
      </w:tr>
      <w:tr w:rsidR="00BD64B3" w14:paraId="41D39109" w14:textId="77777777" w:rsidTr="0046726A">
        <w:tc>
          <w:tcPr>
            <w:tcW w:w="7225" w:type="dxa"/>
          </w:tcPr>
          <w:p w14:paraId="2AEC8796" w14:textId="75ADCE0B" w:rsidR="00BD64B3" w:rsidRPr="00BD64B3" w:rsidRDefault="00696E4D" w:rsidP="00696E4D">
            <w:pPr>
              <w:ind w:left="0"/>
            </w:pPr>
            <w:r>
              <w:t xml:space="preserve">AJAX </w:t>
            </w:r>
          </w:p>
        </w:tc>
        <w:tc>
          <w:tcPr>
            <w:tcW w:w="1843" w:type="dxa"/>
          </w:tcPr>
          <w:p w14:paraId="4F1A5FA1" w14:textId="27C66666" w:rsidR="00BD64B3" w:rsidRPr="00BD64B3" w:rsidRDefault="00696E4D" w:rsidP="00620A8F">
            <w:r>
              <w:t>7</w:t>
            </w:r>
          </w:p>
        </w:tc>
      </w:tr>
      <w:tr w:rsidR="00BD64B3" w14:paraId="78DAB391" w14:textId="77777777" w:rsidTr="0046726A">
        <w:tc>
          <w:tcPr>
            <w:tcW w:w="7225" w:type="dxa"/>
          </w:tcPr>
          <w:p w14:paraId="6C6FCF2C" w14:textId="3E9C34B0" w:rsidR="00BD64B3" w:rsidRPr="00BD64B3" w:rsidRDefault="00696E4D" w:rsidP="00696E4D">
            <w:pPr>
              <w:ind w:left="0"/>
            </w:pPr>
            <w:r>
              <w:t>BOOTSRAP</w:t>
            </w:r>
          </w:p>
        </w:tc>
        <w:tc>
          <w:tcPr>
            <w:tcW w:w="1843" w:type="dxa"/>
          </w:tcPr>
          <w:p w14:paraId="186BC113" w14:textId="6233CDCF" w:rsidR="00BD64B3" w:rsidRPr="00BD64B3" w:rsidRDefault="00696E4D" w:rsidP="00696E4D">
            <w:pPr>
              <w:ind w:left="0"/>
            </w:pPr>
            <w:r>
              <w:t xml:space="preserve">   7</w:t>
            </w:r>
          </w:p>
        </w:tc>
      </w:tr>
      <w:tr w:rsidR="00BD64B3" w14:paraId="6E49ADE2" w14:textId="77777777" w:rsidTr="0046726A">
        <w:tc>
          <w:tcPr>
            <w:tcW w:w="7225" w:type="dxa"/>
          </w:tcPr>
          <w:p w14:paraId="7927AE52" w14:textId="4919AF91" w:rsidR="00BD64B3" w:rsidRDefault="00696E4D" w:rsidP="00696E4D">
            <w:pPr>
              <w:ind w:left="0"/>
            </w:pPr>
            <w:r>
              <w:t>POSTGRESQL</w:t>
            </w:r>
          </w:p>
        </w:tc>
        <w:tc>
          <w:tcPr>
            <w:tcW w:w="1843" w:type="dxa"/>
          </w:tcPr>
          <w:p w14:paraId="02576851" w14:textId="79713992" w:rsidR="00BD64B3" w:rsidRDefault="00696E4D" w:rsidP="00620A8F">
            <w:r>
              <w:t>6</w:t>
            </w:r>
          </w:p>
        </w:tc>
      </w:tr>
      <w:tr w:rsidR="00696E4D" w14:paraId="31D6BCBB" w14:textId="77777777" w:rsidTr="0046726A">
        <w:tc>
          <w:tcPr>
            <w:tcW w:w="7225" w:type="dxa"/>
          </w:tcPr>
          <w:p w14:paraId="0F1D0EA1" w14:textId="1DEC8DB6" w:rsidR="00696E4D" w:rsidRDefault="00696E4D" w:rsidP="00696E4D">
            <w:pPr>
              <w:ind w:left="0"/>
            </w:pPr>
            <w:r>
              <w:t>GIT</w:t>
            </w:r>
          </w:p>
        </w:tc>
        <w:tc>
          <w:tcPr>
            <w:tcW w:w="1843" w:type="dxa"/>
          </w:tcPr>
          <w:p w14:paraId="68C6E89D" w14:textId="17053E6F" w:rsidR="00696E4D" w:rsidRDefault="00696E4D" w:rsidP="00620A8F">
            <w:r>
              <w:t>5</w:t>
            </w:r>
          </w:p>
        </w:tc>
      </w:tr>
      <w:tr w:rsidR="00696E4D" w14:paraId="690A5AAC" w14:textId="77777777" w:rsidTr="0046726A">
        <w:tc>
          <w:tcPr>
            <w:tcW w:w="7225" w:type="dxa"/>
          </w:tcPr>
          <w:p w14:paraId="15F8B908" w14:textId="352F789B" w:rsidR="00696E4D" w:rsidRDefault="00696E4D" w:rsidP="00696E4D">
            <w:pPr>
              <w:ind w:left="0"/>
            </w:pPr>
            <w:r>
              <w:t>CSS</w:t>
            </w:r>
          </w:p>
        </w:tc>
        <w:tc>
          <w:tcPr>
            <w:tcW w:w="1843" w:type="dxa"/>
          </w:tcPr>
          <w:p w14:paraId="01DF27E6" w14:textId="7932B117" w:rsidR="00696E4D" w:rsidRDefault="00696E4D" w:rsidP="00620A8F">
            <w:r>
              <w:t>5</w:t>
            </w:r>
          </w:p>
        </w:tc>
      </w:tr>
      <w:tr w:rsidR="00696E4D" w14:paraId="07DF7E3E" w14:textId="77777777" w:rsidTr="0046726A">
        <w:tc>
          <w:tcPr>
            <w:tcW w:w="7225" w:type="dxa"/>
          </w:tcPr>
          <w:p w14:paraId="319F77FF" w14:textId="532DAA13" w:rsidR="00696E4D" w:rsidRDefault="00696E4D" w:rsidP="00696E4D">
            <w:pPr>
              <w:ind w:left="0"/>
            </w:pPr>
            <w:r>
              <w:t>JAVA</w:t>
            </w:r>
          </w:p>
        </w:tc>
        <w:tc>
          <w:tcPr>
            <w:tcW w:w="1843" w:type="dxa"/>
          </w:tcPr>
          <w:p w14:paraId="4DCB35E5" w14:textId="19E27C03" w:rsidR="00696E4D" w:rsidRDefault="00696E4D" w:rsidP="00620A8F">
            <w:r>
              <w:t>3</w:t>
            </w:r>
          </w:p>
        </w:tc>
      </w:tr>
      <w:tr w:rsidR="00696E4D" w14:paraId="1CC668F0" w14:textId="77777777" w:rsidTr="0046726A">
        <w:tc>
          <w:tcPr>
            <w:tcW w:w="7225" w:type="dxa"/>
          </w:tcPr>
          <w:p w14:paraId="2ADDC982" w14:textId="1CC738BD" w:rsidR="00696E4D" w:rsidRDefault="00696E4D" w:rsidP="00696E4D">
            <w:pPr>
              <w:ind w:left="0"/>
            </w:pPr>
            <w:r>
              <w:t>NODE JS</w:t>
            </w:r>
          </w:p>
        </w:tc>
        <w:tc>
          <w:tcPr>
            <w:tcW w:w="1843" w:type="dxa"/>
          </w:tcPr>
          <w:p w14:paraId="19884B88" w14:textId="21D869AD" w:rsidR="00696E4D" w:rsidRDefault="00696E4D" w:rsidP="00620A8F">
            <w:r>
              <w:t>3</w:t>
            </w:r>
          </w:p>
        </w:tc>
      </w:tr>
      <w:tr w:rsidR="00696E4D" w14:paraId="2F08D62A" w14:textId="77777777" w:rsidTr="0046726A">
        <w:tc>
          <w:tcPr>
            <w:tcW w:w="7225" w:type="dxa"/>
          </w:tcPr>
          <w:p w14:paraId="6E456412" w14:textId="6598BD4D" w:rsidR="00696E4D" w:rsidRDefault="00696E4D" w:rsidP="00696E4D">
            <w:pPr>
              <w:ind w:left="0"/>
            </w:pPr>
            <w:r>
              <w:t>MONGO DB</w:t>
            </w:r>
          </w:p>
        </w:tc>
        <w:tc>
          <w:tcPr>
            <w:tcW w:w="1843" w:type="dxa"/>
          </w:tcPr>
          <w:p w14:paraId="771D02FF" w14:textId="307A4245" w:rsidR="00696E4D" w:rsidRDefault="00696E4D" w:rsidP="00620A8F">
            <w:r>
              <w:t>2</w:t>
            </w:r>
          </w:p>
        </w:tc>
      </w:tr>
      <w:tr w:rsidR="00696E4D" w14:paraId="6F6BC6EF" w14:textId="77777777" w:rsidTr="0046726A">
        <w:tc>
          <w:tcPr>
            <w:tcW w:w="7225" w:type="dxa"/>
          </w:tcPr>
          <w:p w14:paraId="78E881EA" w14:textId="08EA5777" w:rsidR="00696E4D" w:rsidRDefault="00B17FDA" w:rsidP="00696E4D">
            <w:pPr>
              <w:ind w:left="0"/>
            </w:pPr>
            <w:r>
              <w:t>AKUTANSI</w:t>
            </w:r>
          </w:p>
        </w:tc>
        <w:tc>
          <w:tcPr>
            <w:tcW w:w="1843" w:type="dxa"/>
          </w:tcPr>
          <w:p w14:paraId="0ACCD749" w14:textId="212A37CA" w:rsidR="00696E4D" w:rsidRDefault="00B17FDA" w:rsidP="00620A8F">
            <w:r>
              <w:t>2</w:t>
            </w:r>
          </w:p>
        </w:tc>
      </w:tr>
    </w:tbl>
    <w:p w14:paraId="1BA0BBBB" w14:textId="77777777" w:rsidR="003B371F" w:rsidRDefault="003B371F" w:rsidP="00620A8F">
      <w:pPr>
        <w:tabs>
          <w:tab w:val="left" w:pos="1551"/>
        </w:tabs>
        <w:ind w:left="0"/>
      </w:pPr>
    </w:p>
    <w:p w14:paraId="004EAC76" w14:textId="77777777" w:rsidR="003B371F" w:rsidRDefault="003B371F">
      <w:r>
        <w:br w:type="page"/>
      </w:r>
    </w:p>
    <w:p w14:paraId="653ACED5" w14:textId="77777777" w:rsidR="00D35FF1" w:rsidRPr="00FB4EF5" w:rsidRDefault="004C5603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709"/>
        <w:rPr>
          <w:b/>
          <w:lang w:val="id-ID"/>
        </w:rPr>
      </w:pPr>
      <w:r w:rsidRPr="00FB4EF5">
        <w:rPr>
          <w:b/>
          <w:lang w:val="id-ID"/>
        </w:rPr>
        <w:lastRenderedPageBreak/>
        <w:t>Portofolio Aplikasi/Projek/Produk yang pernah di buat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469"/>
        <w:gridCol w:w="3020"/>
        <w:gridCol w:w="3581"/>
      </w:tblGrid>
      <w:tr w:rsidR="004C5603" w:rsidRPr="00782386" w14:paraId="049A822C" w14:textId="77777777" w:rsidTr="004C5603">
        <w:trPr>
          <w:trHeight w:val="412"/>
        </w:trPr>
        <w:tc>
          <w:tcPr>
            <w:tcW w:w="3469" w:type="dxa"/>
          </w:tcPr>
          <w:p w14:paraId="1C1DA26A" w14:textId="77777777" w:rsidR="004C5603" w:rsidRPr="00782386" w:rsidRDefault="004C5603" w:rsidP="00620A8F">
            <w:pPr>
              <w:jc w:val="center"/>
              <w:rPr>
                <w:b/>
              </w:rPr>
            </w:pPr>
            <w:r>
              <w:rPr>
                <w:b/>
              </w:rPr>
              <w:t>APLIKASI YANG PERNAH DIBUAT</w:t>
            </w:r>
          </w:p>
        </w:tc>
        <w:tc>
          <w:tcPr>
            <w:tcW w:w="3020" w:type="dxa"/>
          </w:tcPr>
          <w:p w14:paraId="37EC86FD" w14:textId="77777777" w:rsid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SEBAGAI</w:t>
            </w:r>
          </w:p>
        </w:tc>
        <w:tc>
          <w:tcPr>
            <w:tcW w:w="3581" w:type="dxa"/>
          </w:tcPr>
          <w:p w14:paraId="08036085" w14:textId="77777777" w:rsidR="004C5603" w:rsidRPr="004C5603" w:rsidRDefault="004C5603" w:rsidP="00620A8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TEKNOLOGI YANG DIGUNAKAN</w:t>
            </w:r>
          </w:p>
        </w:tc>
      </w:tr>
      <w:tr w:rsidR="004C5603" w:rsidRPr="0046726A" w14:paraId="54B52759" w14:textId="77777777" w:rsidTr="004C5603">
        <w:tc>
          <w:tcPr>
            <w:tcW w:w="3469" w:type="dxa"/>
          </w:tcPr>
          <w:p w14:paraId="368079C6" w14:textId="39FEA0E8" w:rsidR="004C5603" w:rsidRPr="00095F80" w:rsidRDefault="00696E4D" w:rsidP="00696E4D">
            <w:pPr>
              <w:ind w:left="0"/>
            </w:pPr>
            <w:r>
              <w:t>INVENTORY TOKO BANGUNAN</w:t>
            </w:r>
          </w:p>
        </w:tc>
        <w:tc>
          <w:tcPr>
            <w:tcW w:w="3020" w:type="dxa"/>
          </w:tcPr>
          <w:p w14:paraId="79CC65B6" w14:textId="217139E8" w:rsidR="0001400F" w:rsidRPr="00696E4D" w:rsidRDefault="00696E4D" w:rsidP="00696E4D">
            <w:r>
              <w:t>PROGRAMMER</w:t>
            </w:r>
          </w:p>
        </w:tc>
        <w:tc>
          <w:tcPr>
            <w:tcW w:w="3581" w:type="dxa"/>
          </w:tcPr>
          <w:p w14:paraId="3166ED94" w14:textId="24580984" w:rsidR="004C5603" w:rsidRPr="00095F80" w:rsidRDefault="00696E4D" w:rsidP="00696E4D">
            <w:r>
              <w:t>LARAVEL, AJAX, BOOTSTRAP, PHP, HTML, MYSQL, JAVASCRIPT, JQUERY</w:t>
            </w:r>
            <w:r w:rsidR="00E86BAA">
              <w:t>, CSS, GIT</w:t>
            </w:r>
          </w:p>
        </w:tc>
      </w:tr>
      <w:tr w:rsidR="004C5603" w:rsidRPr="0046726A" w14:paraId="65BE0173" w14:textId="77777777" w:rsidTr="004C5603">
        <w:tc>
          <w:tcPr>
            <w:tcW w:w="3469" w:type="dxa"/>
          </w:tcPr>
          <w:p w14:paraId="44B36057" w14:textId="31CD1F36" w:rsidR="004C5603" w:rsidRPr="00696E4D" w:rsidRDefault="00696E4D" w:rsidP="00696E4D">
            <w:pPr>
              <w:ind w:left="0"/>
              <w:rPr>
                <w:iCs/>
              </w:rPr>
            </w:pPr>
            <w:r>
              <w:rPr>
                <w:iCs/>
              </w:rPr>
              <w:t>TANGGAP DARURAT BENCANA</w:t>
            </w:r>
            <w:r w:rsidR="0028778A">
              <w:rPr>
                <w:iCs/>
              </w:rPr>
              <w:t xml:space="preserve"> </w:t>
            </w:r>
          </w:p>
        </w:tc>
        <w:tc>
          <w:tcPr>
            <w:tcW w:w="3020" w:type="dxa"/>
          </w:tcPr>
          <w:p w14:paraId="3083CFBC" w14:textId="555D7DCD" w:rsidR="004C5603" w:rsidRPr="00696E4D" w:rsidRDefault="00696E4D" w:rsidP="00696E4D">
            <w:pPr>
              <w:jc w:val="both"/>
              <w:rPr>
                <w:iCs/>
              </w:rPr>
            </w:pPr>
            <w:r>
              <w:rPr>
                <w:iCs/>
              </w:rPr>
              <w:t>PROGRAMMER</w:t>
            </w:r>
          </w:p>
        </w:tc>
        <w:tc>
          <w:tcPr>
            <w:tcW w:w="3581" w:type="dxa"/>
          </w:tcPr>
          <w:p w14:paraId="4BC528E0" w14:textId="3C1F6064" w:rsidR="004C5603" w:rsidRPr="00696E4D" w:rsidRDefault="00696E4D" w:rsidP="00696E4D">
            <w:pPr>
              <w:rPr>
                <w:iCs/>
              </w:rPr>
            </w:pPr>
            <w:r>
              <w:rPr>
                <w:iCs/>
              </w:rPr>
              <w:t>CODEIGNITER, MYSQL, AJAX, BOOTSTRAP, PHP, HTML, JAVASCRIPT, JQUERY</w:t>
            </w:r>
            <w:r w:rsidR="00E86BAA">
              <w:rPr>
                <w:iCs/>
              </w:rPr>
              <w:t>, CSS, GIT</w:t>
            </w:r>
          </w:p>
        </w:tc>
      </w:tr>
      <w:tr w:rsidR="004C5603" w:rsidRPr="00782386" w14:paraId="3302D7B6" w14:textId="77777777" w:rsidTr="004C5603">
        <w:tc>
          <w:tcPr>
            <w:tcW w:w="3469" w:type="dxa"/>
          </w:tcPr>
          <w:p w14:paraId="454A7E15" w14:textId="6A108D7F" w:rsidR="004C5603" w:rsidRPr="00095F80" w:rsidRDefault="00E86BAA" w:rsidP="00E86BAA">
            <w:pPr>
              <w:ind w:left="0"/>
            </w:pPr>
            <w:r>
              <w:t>HIJAB TUTOR</w:t>
            </w:r>
          </w:p>
        </w:tc>
        <w:tc>
          <w:tcPr>
            <w:tcW w:w="3020" w:type="dxa"/>
          </w:tcPr>
          <w:p w14:paraId="55D3B548" w14:textId="5FEC652C" w:rsidR="004C5603" w:rsidRPr="00095F80" w:rsidRDefault="00E86BAA" w:rsidP="00620A8F">
            <w:r>
              <w:t>PROGRAMMER</w:t>
            </w:r>
          </w:p>
        </w:tc>
        <w:tc>
          <w:tcPr>
            <w:tcW w:w="3581" w:type="dxa"/>
          </w:tcPr>
          <w:p w14:paraId="35DE7A33" w14:textId="55C44B57" w:rsidR="004C5603" w:rsidRPr="00095F80" w:rsidRDefault="00E86BAA" w:rsidP="00620A8F">
            <w:r>
              <w:t>JAVA</w:t>
            </w:r>
          </w:p>
        </w:tc>
      </w:tr>
      <w:tr w:rsidR="004C5603" w:rsidRPr="00782386" w14:paraId="7BC8AFC0" w14:textId="77777777" w:rsidTr="004C5603">
        <w:tc>
          <w:tcPr>
            <w:tcW w:w="3469" w:type="dxa"/>
          </w:tcPr>
          <w:p w14:paraId="3BF2C50F" w14:textId="77777777" w:rsidR="00E86BAA" w:rsidRDefault="00E86BAA" w:rsidP="00E86BAA">
            <w:pPr>
              <w:ind w:left="0"/>
            </w:pPr>
            <w:r>
              <w:t>KAMIKINDE</w:t>
            </w:r>
          </w:p>
          <w:p w14:paraId="0F1A2B26" w14:textId="26B6554A" w:rsidR="004C5603" w:rsidRPr="00095F80" w:rsidRDefault="00E86BAA" w:rsidP="00E86BAA">
            <w:pPr>
              <w:ind w:left="0"/>
            </w:pPr>
            <w:r>
              <w:t>(WEBSITE SEKOLAH)</w:t>
            </w:r>
          </w:p>
        </w:tc>
        <w:tc>
          <w:tcPr>
            <w:tcW w:w="3020" w:type="dxa"/>
          </w:tcPr>
          <w:p w14:paraId="79F615F6" w14:textId="364974DE" w:rsidR="004C5603" w:rsidRPr="00095F80" w:rsidRDefault="00E86BAA" w:rsidP="00620A8F">
            <w:r>
              <w:t>JUNIOR PROGRAMMER</w:t>
            </w:r>
          </w:p>
        </w:tc>
        <w:tc>
          <w:tcPr>
            <w:tcW w:w="3581" w:type="dxa"/>
          </w:tcPr>
          <w:p w14:paraId="70B5714E" w14:textId="136028AE" w:rsidR="004C5603" w:rsidRPr="00095F80" w:rsidRDefault="00E86BAA" w:rsidP="00620A8F">
            <w:r>
              <w:t xml:space="preserve">LARAVEL, JQUERY, JAVASCRIPT, BOOTSTRAP, PHP, </w:t>
            </w:r>
            <w:proofErr w:type="gramStart"/>
            <w:r>
              <w:t>HTML ,</w:t>
            </w:r>
            <w:proofErr w:type="gramEnd"/>
            <w:r>
              <w:t xml:space="preserve"> GIT</w:t>
            </w:r>
          </w:p>
        </w:tc>
      </w:tr>
      <w:tr w:rsidR="004C5603" w:rsidRPr="00782386" w14:paraId="07B18090" w14:textId="77777777" w:rsidTr="004C5603">
        <w:tc>
          <w:tcPr>
            <w:tcW w:w="3469" w:type="dxa"/>
          </w:tcPr>
          <w:p w14:paraId="5D0B40AD" w14:textId="72E33EED" w:rsidR="004C5603" w:rsidRPr="00095F80" w:rsidRDefault="00E86BAA" w:rsidP="00E86BAA">
            <w:pPr>
              <w:ind w:left="0"/>
            </w:pPr>
            <w:r>
              <w:t xml:space="preserve">JEERA </w:t>
            </w:r>
          </w:p>
        </w:tc>
        <w:tc>
          <w:tcPr>
            <w:tcW w:w="3020" w:type="dxa"/>
          </w:tcPr>
          <w:p w14:paraId="13BD044B" w14:textId="4ACF62BF" w:rsidR="004C5603" w:rsidRPr="00095F80" w:rsidRDefault="00E86BAA" w:rsidP="00620A8F">
            <w:r>
              <w:t>PROGRAMMER</w:t>
            </w:r>
          </w:p>
        </w:tc>
        <w:tc>
          <w:tcPr>
            <w:tcW w:w="3581" w:type="dxa"/>
          </w:tcPr>
          <w:p w14:paraId="555A63BF" w14:textId="3372248B" w:rsidR="004C5603" w:rsidRPr="00095F80" w:rsidRDefault="00E86BAA" w:rsidP="00620A8F">
            <w:r>
              <w:rPr>
                <w:iCs/>
              </w:rPr>
              <w:t>CODEIGNITER, MYSQL, AJAX, BOOTSTRAP, PHP, HTML, JAVASCRIPT, JQUERY, CSS, GIT</w:t>
            </w:r>
          </w:p>
        </w:tc>
      </w:tr>
    </w:tbl>
    <w:p w14:paraId="3F9DD68D" w14:textId="77777777" w:rsidR="00FB4EF5" w:rsidRDefault="00FB4EF5" w:rsidP="00FB4EF5">
      <w:pPr>
        <w:pStyle w:val="ListParagraph"/>
        <w:tabs>
          <w:tab w:val="left" w:pos="1551"/>
        </w:tabs>
        <w:ind w:left="360"/>
        <w:rPr>
          <w:lang w:val="id-ID"/>
        </w:rPr>
      </w:pPr>
    </w:p>
    <w:p w14:paraId="253CA894" w14:textId="77777777" w:rsidR="00FB4EF5" w:rsidRPr="005B6F21" w:rsidRDefault="00FB4EF5" w:rsidP="00FB4EF5">
      <w:pPr>
        <w:pStyle w:val="ListParagraph"/>
        <w:numPr>
          <w:ilvl w:val="0"/>
          <w:numId w:val="44"/>
        </w:numPr>
        <w:tabs>
          <w:tab w:val="left" w:pos="1551"/>
        </w:tabs>
        <w:ind w:left="426"/>
        <w:rPr>
          <w:b/>
          <w:lang w:val="id-ID"/>
        </w:rPr>
      </w:pPr>
      <w:r w:rsidRPr="00FB4EF5">
        <w:rPr>
          <w:b/>
          <w:lang w:val="id-ID"/>
        </w:rPr>
        <w:t>BPJS</w:t>
      </w:r>
    </w:p>
    <w:p w14:paraId="231C08F0" w14:textId="77777777" w:rsidR="005B6F21" w:rsidRPr="005B6F21" w:rsidRDefault="005B6F21" w:rsidP="005B6F21">
      <w:pPr>
        <w:tabs>
          <w:tab w:val="left" w:pos="1551"/>
        </w:tabs>
        <w:ind w:left="66"/>
        <w:rPr>
          <w:b/>
        </w:rPr>
      </w:pPr>
      <w:r>
        <w:rPr>
          <w:b/>
        </w:rPr>
        <w:t xml:space="preserve">NO KARTU </w:t>
      </w:r>
      <w:proofErr w:type="gramStart"/>
      <w:r>
        <w:rPr>
          <w:b/>
        </w:rPr>
        <w:t>KELUARGA :</w:t>
      </w:r>
      <w:proofErr w:type="gramEnd"/>
      <w:r>
        <w:rPr>
          <w:b/>
        </w:rPr>
        <w:t xml:space="preserve"> </w:t>
      </w:r>
      <w:r>
        <w:rPr>
          <w:sz w:val="22"/>
        </w:rPr>
        <w:t>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254"/>
        <w:tblW w:w="0" w:type="auto"/>
        <w:tblLook w:val="04A0" w:firstRow="1" w:lastRow="0" w:firstColumn="1" w:lastColumn="0" w:noHBand="0" w:noVBand="1"/>
      </w:tblPr>
      <w:tblGrid>
        <w:gridCol w:w="3256"/>
        <w:gridCol w:w="3233"/>
        <w:gridCol w:w="3581"/>
      </w:tblGrid>
      <w:tr w:rsidR="00FB4EF5" w:rsidRPr="00782386" w14:paraId="0F79897A" w14:textId="77777777" w:rsidTr="00FB4EF5">
        <w:trPr>
          <w:trHeight w:val="412"/>
        </w:trPr>
        <w:tc>
          <w:tcPr>
            <w:tcW w:w="3256" w:type="dxa"/>
            <w:vAlign w:val="center"/>
          </w:tcPr>
          <w:p w14:paraId="058FAA7F" w14:textId="77777777" w:rsidR="00FB4EF5" w:rsidRP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ANGGOTA KELUARGA SESUAI KARTU KELUARGA</w:t>
            </w:r>
          </w:p>
        </w:tc>
        <w:tc>
          <w:tcPr>
            <w:tcW w:w="3233" w:type="dxa"/>
            <w:vAlign w:val="center"/>
          </w:tcPr>
          <w:p w14:paraId="738C6C4D" w14:textId="77777777" w:rsidR="00FB4EF5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 KELUARGA</w:t>
            </w:r>
          </w:p>
        </w:tc>
        <w:tc>
          <w:tcPr>
            <w:tcW w:w="3581" w:type="dxa"/>
            <w:vAlign w:val="center"/>
          </w:tcPr>
          <w:p w14:paraId="6D23BF94" w14:textId="77777777" w:rsidR="00FB4EF5" w:rsidRPr="004C5603" w:rsidRDefault="00FB4EF5" w:rsidP="00FB4EF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BPJS</w:t>
            </w:r>
          </w:p>
        </w:tc>
      </w:tr>
      <w:tr w:rsidR="00FB4EF5" w:rsidRPr="0046726A" w14:paraId="735FA078" w14:textId="77777777" w:rsidTr="00FB4EF5">
        <w:tc>
          <w:tcPr>
            <w:tcW w:w="3256" w:type="dxa"/>
          </w:tcPr>
          <w:p w14:paraId="449BD8C6" w14:textId="09629BD3"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14:paraId="29D7FA66" w14:textId="77B8D8D0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5DADE60E" w14:textId="3CF0AA0F" w:rsidR="00FB4EF5" w:rsidRPr="00885A12" w:rsidRDefault="00FB4EF5" w:rsidP="00274AA7">
            <w:pPr>
              <w:jc w:val="center"/>
            </w:pPr>
          </w:p>
        </w:tc>
      </w:tr>
      <w:tr w:rsidR="00FB4EF5" w:rsidRPr="0046726A" w14:paraId="5F14836C" w14:textId="77777777" w:rsidTr="00FB4EF5">
        <w:tc>
          <w:tcPr>
            <w:tcW w:w="3256" w:type="dxa"/>
          </w:tcPr>
          <w:p w14:paraId="369BFF53" w14:textId="5044C2D3" w:rsidR="00FB4EF5" w:rsidRPr="00274AA7" w:rsidRDefault="00FB4EF5" w:rsidP="00274AA7">
            <w:pPr>
              <w:ind w:left="0"/>
              <w:jc w:val="center"/>
            </w:pPr>
          </w:p>
        </w:tc>
        <w:tc>
          <w:tcPr>
            <w:tcW w:w="3233" w:type="dxa"/>
          </w:tcPr>
          <w:p w14:paraId="199EE401" w14:textId="6145DD39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7F9DAD76" w14:textId="2700B5A9" w:rsidR="00FB4EF5" w:rsidRPr="00885A12" w:rsidRDefault="00FB4EF5" w:rsidP="00274AA7">
            <w:pPr>
              <w:jc w:val="center"/>
            </w:pPr>
          </w:p>
        </w:tc>
      </w:tr>
      <w:tr w:rsidR="00FB4EF5" w:rsidRPr="00782386" w14:paraId="266ECAB8" w14:textId="77777777" w:rsidTr="00FB4EF5">
        <w:tc>
          <w:tcPr>
            <w:tcW w:w="3256" w:type="dxa"/>
          </w:tcPr>
          <w:p w14:paraId="3102B44E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4FCBE7A8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5C82F145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6D958D33" w14:textId="77777777" w:rsidTr="00FB4EF5">
        <w:tc>
          <w:tcPr>
            <w:tcW w:w="3256" w:type="dxa"/>
          </w:tcPr>
          <w:p w14:paraId="0363C8D8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261CAB56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34E5C3CE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5BE7DCA6" w14:textId="77777777" w:rsidTr="00FB4EF5">
        <w:tc>
          <w:tcPr>
            <w:tcW w:w="3256" w:type="dxa"/>
          </w:tcPr>
          <w:p w14:paraId="1D56D5CA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27546E64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6D1BBB28" w14:textId="77777777" w:rsidR="00FB4EF5" w:rsidRPr="00274AA7" w:rsidRDefault="00FB4EF5" w:rsidP="00274AA7">
            <w:pPr>
              <w:jc w:val="center"/>
            </w:pPr>
          </w:p>
        </w:tc>
      </w:tr>
      <w:tr w:rsidR="00FB4EF5" w:rsidRPr="00782386" w14:paraId="4AE08941" w14:textId="77777777" w:rsidTr="00FB4EF5">
        <w:tc>
          <w:tcPr>
            <w:tcW w:w="3256" w:type="dxa"/>
          </w:tcPr>
          <w:p w14:paraId="6908B487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233" w:type="dxa"/>
          </w:tcPr>
          <w:p w14:paraId="0E029249" w14:textId="77777777" w:rsidR="00FB4EF5" w:rsidRPr="00274AA7" w:rsidRDefault="00FB4EF5" w:rsidP="00274AA7">
            <w:pPr>
              <w:jc w:val="center"/>
            </w:pPr>
          </w:p>
        </w:tc>
        <w:tc>
          <w:tcPr>
            <w:tcW w:w="3581" w:type="dxa"/>
          </w:tcPr>
          <w:p w14:paraId="13B2BBEF" w14:textId="77777777" w:rsidR="00FB4EF5" w:rsidRPr="00274AA7" w:rsidRDefault="00FB4EF5" w:rsidP="00274AA7">
            <w:pPr>
              <w:jc w:val="center"/>
            </w:pPr>
          </w:p>
        </w:tc>
      </w:tr>
    </w:tbl>
    <w:p w14:paraId="22FE5CC1" w14:textId="70F30ED3" w:rsidR="00FB4EF5" w:rsidRDefault="00FB4EF5" w:rsidP="00FB4EF5">
      <w:pPr>
        <w:tabs>
          <w:tab w:val="left" w:pos="1551"/>
        </w:tabs>
        <w:ind w:left="0"/>
        <w:rPr>
          <w:lang w:val="id-ID"/>
        </w:rPr>
      </w:pPr>
      <w:r>
        <w:rPr>
          <w:lang w:val="id-ID"/>
        </w:rPr>
        <w:br/>
      </w:r>
    </w:p>
    <w:p w14:paraId="378CA93E" w14:textId="2A457B47" w:rsidR="0028778A" w:rsidRDefault="0028778A" w:rsidP="00FB4EF5">
      <w:pPr>
        <w:tabs>
          <w:tab w:val="left" w:pos="1551"/>
        </w:tabs>
        <w:ind w:left="0"/>
        <w:rPr>
          <w:lang w:val="id-ID"/>
        </w:rPr>
      </w:pPr>
    </w:p>
    <w:p w14:paraId="46971EC5" w14:textId="2E844C73" w:rsidR="0028778A" w:rsidRDefault="0028778A" w:rsidP="00FB4EF5">
      <w:pPr>
        <w:tabs>
          <w:tab w:val="left" w:pos="1551"/>
        </w:tabs>
        <w:ind w:left="0"/>
        <w:rPr>
          <w:lang w:val="id-ID"/>
        </w:rPr>
      </w:pPr>
    </w:p>
    <w:p w14:paraId="2475AC4C" w14:textId="77777777" w:rsidR="0028778A" w:rsidRDefault="0028778A" w:rsidP="00FB4EF5">
      <w:pPr>
        <w:tabs>
          <w:tab w:val="left" w:pos="1551"/>
        </w:tabs>
        <w:ind w:left="0"/>
        <w:rPr>
          <w:lang w:val="id-ID"/>
        </w:rPr>
      </w:pPr>
    </w:p>
    <w:p w14:paraId="13391F4C" w14:textId="186A2463" w:rsidR="005B6F21" w:rsidRPr="005B6F21" w:rsidRDefault="005B6F21" w:rsidP="005B6F21">
      <w:pPr>
        <w:pStyle w:val="ListParagraph"/>
        <w:numPr>
          <w:ilvl w:val="0"/>
          <w:numId w:val="44"/>
        </w:numPr>
        <w:rPr>
          <w:b/>
        </w:rPr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87162" wp14:editId="1A029385">
                <wp:simplePos x="0" y="0"/>
                <wp:positionH relativeFrom="column">
                  <wp:posOffset>3865506</wp:posOffset>
                </wp:positionH>
                <wp:positionV relativeFrom="paragraph">
                  <wp:posOffset>149860</wp:posOffset>
                </wp:positionV>
                <wp:extent cx="1944370" cy="0"/>
                <wp:effectExtent l="0" t="0" r="177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5AA4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5pt,11.8pt" to="45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" strokecolor="black [3040]"/>
            </w:pict>
          </mc:Fallback>
        </mc:AlternateContent>
      </w:r>
      <w:r w:rsidRPr="005B6F21">
        <w:rPr>
          <w:b/>
        </w:rPr>
        <w:t xml:space="preserve">MINIMUM GAJI YANG ANDA </w:t>
      </w:r>
      <w:proofErr w:type="gramStart"/>
      <w:r w:rsidRPr="005B6F21">
        <w:rPr>
          <w:b/>
        </w:rPr>
        <w:t>HARAPKAN :</w:t>
      </w:r>
      <w:proofErr w:type="gramEnd"/>
      <w:r w:rsidRPr="005B6F21">
        <w:rPr>
          <w:b/>
        </w:rPr>
        <w:t xml:space="preserve"> RP.</w:t>
      </w:r>
      <w:r w:rsidR="0028778A">
        <w:rPr>
          <w:b/>
        </w:rPr>
        <w:t xml:space="preserve">       3.300.000</w:t>
      </w:r>
    </w:p>
    <w:p w14:paraId="1AB8E882" w14:textId="77777777" w:rsidR="0028778A" w:rsidRDefault="005B6F21" w:rsidP="0028778A">
      <w:pPr>
        <w:pStyle w:val="ListParagraph"/>
        <w:ind w:firstLine="54"/>
        <w:rPr>
          <w:b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223C4" wp14:editId="5182F6DC">
                <wp:simplePos x="0" y="0"/>
                <wp:positionH relativeFrom="column">
                  <wp:posOffset>3058955</wp:posOffset>
                </wp:positionH>
                <wp:positionV relativeFrom="paragraph">
                  <wp:posOffset>159483</wp:posOffset>
                </wp:positionV>
                <wp:extent cx="33623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1B371" id="Straight Connector 2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85pt,12.55pt" to="50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" strokecolor="black [3040]"/>
            </w:pict>
          </mc:Fallback>
        </mc:AlternateContent>
      </w:r>
      <w:r>
        <w:rPr>
          <w:b/>
        </w:rPr>
        <w:t xml:space="preserve">ALASAN HARAPAN GAJI </w:t>
      </w:r>
      <w:proofErr w:type="gramStart"/>
      <w:r>
        <w:rPr>
          <w:b/>
        </w:rPr>
        <w:t>DIATAS :</w:t>
      </w:r>
      <w:proofErr w:type="gramEnd"/>
      <w:r w:rsidR="00E86BAA">
        <w:rPr>
          <w:b/>
        </w:rPr>
        <w:t xml:space="preserve"> </w:t>
      </w:r>
      <w:proofErr w:type="spellStart"/>
      <w:r w:rsidR="0028778A">
        <w:rPr>
          <w:b/>
        </w:rPr>
        <w:t>Diposisi</w:t>
      </w:r>
      <w:proofErr w:type="spellEnd"/>
      <w:r w:rsidR="0028778A">
        <w:rPr>
          <w:b/>
        </w:rPr>
        <w:t xml:space="preserve"> </w:t>
      </w:r>
      <w:proofErr w:type="spellStart"/>
      <w:r w:rsidR="0028778A">
        <w:rPr>
          <w:b/>
        </w:rPr>
        <w:t>terakhir</w:t>
      </w:r>
      <w:proofErr w:type="spellEnd"/>
      <w:r w:rsidR="0028778A">
        <w:rPr>
          <w:b/>
        </w:rPr>
        <w:t xml:space="preserve"> </w:t>
      </w:r>
      <w:proofErr w:type="spellStart"/>
      <w:r w:rsidR="0028778A">
        <w:rPr>
          <w:b/>
        </w:rPr>
        <w:t>saya</w:t>
      </w:r>
      <w:proofErr w:type="spellEnd"/>
      <w:r w:rsidR="0028778A">
        <w:rPr>
          <w:b/>
        </w:rPr>
        <w:t xml:space="preserve">, Saya </w:t>
      </w:r>
      <w:proofErr w:type="spellStart"/>
      <w:r w:rsidR="0028778A">
        <w:rPr>
          <w:b/>
        </w:rPr>
        <w:t>mendapat</w:t>
      </w:r>
      <w:proofErr w:type="spellEnd"/>
      <w:r w:rsidR="0028778A">
        <w:rPr>
          <w:b/>
        </w:rPr>
        <w:t xml:space="preserve"> </w:t>
      </w:r>
    </w:p>
    <w:p w14:paraId="6E2CEAAD" w14:textId="07016F36" w:rsidR="005B6F21" w:rsidRPr="0028778A" w:rsidRDefault="005B6F21" w:rsidP="0028778A">
      <w:pPr>
        <w:pStyle w:val="ListParagraph"/>
        <w:ind w:left="4860"/>
        <w:rPr>
          <w:b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453C0D" wp14:editId="031D884E">
                <wp:simplePos x="0" y="0"/>
                <wp:positionH relativeFrom="column">
                  <wp:posOffset>3055766</wp:posOffset>
                </wp:positionH>
                <wp:positionV relativeFrom="paragraph">
                  <wp:posOffset>196850</wp:posOffset>
                </wp:positionV>
                <wp:extent cx="33623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9728F" id="Straight Connector 26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6pt,15.5pt" to="505.3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" strokecolor="black [3040]"/>
            </w:pict>
          </mc:Fallback>
        </mc:AlternateContent>
      </w:r>
      <w:r w:rsidR="0028778A">
        <w:rPr>
          <w:b/>
        </w:rPr>
        <w:t xml:space="preserve">Rp. 3.100.000, </w:t>
      </w:r>
      <w:proofErr w:type="spellStart"/>
      <w:r w:rsidR="0028778A">
        <w:rPr>
          <w:b/>
        </w:rPr>
        <w:t>akan</w:t>
      </w:r>
      <w:proofErr w:type="spellEnd"/>
      <w:r w:rsidR="0028778A">
        <w:rPr>
          <w:b/>
        </w:rPr>
        <w:t xml:space="preserve"> </w:t>
      </w:r>
      <w:proofErr w:type="spellStart"/>
      <w:r w:rsidR="0028778A">
        <w:rPr>
          <w:b/>
        </w:rPr>
        <w:t>tetapi</w:t>
      </w:r>
      <w:proofErr w:type="spellEnd"/>
      <w:r w:rsidR="0028778A">
        <w:rPr>
          <w:b/>
        </w:rPr>
        <w:t xml:space="preserve"> </w:t>
      </w:r>
      <w:proofErr w:type="spellStart"/>
      <w:r w:rsidR="0028778A">
        <w:rPr>
          <w:b/>
        </w:rPr>
        <w:t>berdasarkan</w:t>
      </w:r>
      <w:proofErr w:type="spellEnd"/>
      <w:r w:rsidR="0028778A">
        <w:rPr>
          <w:b/>
        </w:rPr>
        <w:t xml:space="preserve"> </w:t>
      </w:r>
      <w:proofErr w:type="spellStart"/>
      <w:r w:rsidR="0028778A">
        <w:rPr>
          <w:b/>
        </w:rPr>
        <w:t>riset</w:t>
      </w:r>
      <w:proofErr w:type="spellEnd"/>
      <w:r w:rsidR="0028778A">
        <w:rPr>
          <w:b/>
        </w:rPr>
        <w:t xml:space="preserve">                                                                         </w:t>
      </w:r>
    </w:p>
    <w:p w14:paraId="4C33D2E0" w14:textId="61C18446" w:rsidR="005B6F21" w:rsidRDefault="0028778A" w:rsidP="005B6F21">
      <w:pPr>
        <w:pStyle w:val="ListParagraph"/>
        <w:ind w:left="-66"/>
        <w:rPr>
          <w:b/>
        </w:rPr>
      </w:pPr>
      <w:r>
        <w:rPr>
          <w:b/>
        </w:rPr>
        <w:t xml:space="preserve">                                                                          </w:t>
      </w:r>
      <w:r>
        <w:rPr>
          <w:b/>
        </w:rPr>
        <w:t xml:space="preserve">yang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lakukan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bahwa</w:t>
      </w:r>
      <w:proofErr w:type="spellEnd"/>
      <w:r>
        <w:rPr>
          <w:b/>
        </w:rPr>
        <w:t xml:space="preserve"> nominal</w:t>
      </w:r>
    </w:p>
    <w:p w14:paraId="1E77F899" w14:textId="799875B6" w:rsidR="0028778A" w:rsidRPr="0028778A" w:rsidRDefault="005B6F21" w:rsidP="0028778A">
      <w:pPr>
        <w:pStyle w:val="ListParagraph"/>
        <w:ind w:left="-66"/>
        <w:rPr>
          <w:b/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F02DA0D" wp14:editId="4B73E3AA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769D0" id="Straight Connector 5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Hi5jju2AQAAtw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 w:rsidR="0028778A">
        <w:t xml:space="preserve">                                                                          </w:t>
      </w:r>
      <w:proofErr w:type="spellStart"/>
      <w:r w:rsidR="0028778A" w:rsidRPr="0028778A">
        <w:rPr>
          <w:b/>
          <w:bCs/>
        </w:rPr>
        <w:t>ter</w:t>
      </w:r>
      <w:r w:rsidR="0028778A">
        <w:rPr>
          <w:b/>
          <w:bCs/>
        </w:rPr>
        <w:t>sebut</w:t>
      </w:r>
      <w:proofErr w:type="spellEnd"/>
      <w:r w:rsidR="0028778A">
        <w:rPr>
          <w:b/>
          <w:bCs/>
        </w:rPr>
        <w:t xml:space="preserve"> </w:t>
      </w:r>
      <w:proofErr w:type="spellStart"/>
      <w:r w:rsidR="0028778A">
        <w:rPr>
          <w:b/>
          <w:bCs/>
        </w:rPr>
        <w:t>terlalu</w:t>
      </w:r>
      <w:proofErr w:type="spellEnd"/>
      <w:r w:rsidR="0028778A">
        <w:rPr>
          <w:b/>
          <w:bCs/>
        </w:rPr>
        <w:t xml:space="preserve"> </w:t>
      </w:r>
      <w:proofErr w:type="spellStart"/>
      <w:r w:rsidR="0028778A">
        <w:rPr>
          <w:b/>
          <w:bCs/>
        </w:rPr>
        <w:t>rendah</w:t>
      </w:r>
      <w:proofErr w:type="spellEnd"/>
      <w:r w:rsidR="0028778A">
        <w:rPr>
          <w:b/>
          <w:bCs/>
        </w:rPr>
        <w:t xml:space="preserve"> di banding </w:t>
      </w:r>
      <w:proofErr w:type="spellStart"/>
      <w:r w:rsidR="0028778A">
        <w:rPr>
          <w:b/>
          <w:bCs/>
        </w:rPr>
        <w:t>gaji</w:t>
      </w:r>
      <w:proofErr w:type="spellEnd"/>
      <w:r w:rsidR="0028778A">
        <w:rPr>
          <w:b/>
          <w:bCs/>
        </w:rPr>
        <w:t xml:space="preserve"> </w:t>
      </w:r>
      <w:proofErr w:type="spellStart"/>
      <w:r w:rsidR="0028778A">
        <w:rPr>
          <w:b/>
          <w:bCs/>
        </w:rPr>
        <w:t>umum</w:t>
      </w:r>
      <w:proofErr w:type="spellEnd"/>
      <w:r w:rsidR="0028778A" w:rsidRPr="0028778A">
        <w:rPr>
          <w:b/>
        </w:rPr>
        <w:tab/>
      </w:r>
    </w:p>
    <w:p w14:paraId="17B1D109" w14:textId="77777777" w:rsidR="0028778A" w:rsidRDefault="0028778A" w:rsidP="0028778A">
      <w:pPr>
        <w:pStyle w:val="ListParagraph"/>
        <w:ind w:left="-66"/>
        <w:rPr>
          <w:b/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DFC9BE" wp14:editId="124B57DE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47E520" id="Straight Connector 21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KYR0I+2AQAAuQ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>
        <w:t xml:space="preserve">                                                                          </w:t>
      </w:r>
      <w:proofErr w:type="spellStart"/>
      <w:r>
        <w:rPr>
          <w:b/>
          <w:bCs/>
        </w:rPr>
        <w:t>dipasar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berharap</w:t>
      </w:r>
      <w:proofErr w:type="spellEnd"/>
      <w:r>
        <w:rPr>
          <w:b/>
          <w:bCs/>
        </w:rPr>
        <w:t xml:space="preserve"> </w:t>
      </w:r>
    </w:p>
    <w:p w14:paraId="7B88B6F5" w14:textId="4DD5E206" w:rsidR="0028778A" w:rsidRDefault="0028778A" w:rsidP="0028778A">
      <w:pPr>
        <w:pStyle w:val="ListParagraph"/>
        <w:ind w:left="-66"/>
        <w:rPr>
          <w:b/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EDCB04" wp14:editId="7B924F70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D539C9" id="Straight Connector 22" o:spid="_x0000_s1026" style="position:absolute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AkHDR+2AQAAuQ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>
        <w:t xml:space="preserve">                                                                       </w:t>
      </w:r>
      <w:r>
        <w:t xml:space="preserve">   </w:t>
      </w:r>
      <w:proofErr w:type="spellStart"/>
      <w:r w:rsidRPr="0028778A">
        <w:rPr>
          <w:b/>
          <w:bCs/>
        </w:rPr>
        <w:t>mendapatkan</w:t>
      </w:r>
      <w:proofErr w:type="spellEnd"/>
      <w:r>
        <w:rPr>
          <w:b/>
          <w:bCs/>
        </w:rPr>
        <w:t xml:space="preserve"> Rp. 3.3000.000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posisi</w:t>
      </w:r>
      <w:proofErr w:type="spellEnd"/>
      <w:r>
        <w:rPr>
          <w:b/>
          <w:bCs/>
        </w:rPr>
        <w:t xml:space="preserve"> </w:t>
      </w:r>
    </w:p>
    <w:p w14:paraId="1C8E40E7" w14:textId="032CB00D" w:rsidR="0028778A" w:rsidRDefault="0028778A" w:rsidP="0028778A">
      <w:pPr>
        <w:pStyle w:val="ListParagraph"/>
        <w:ind w:left="-66"/>
        <w:rPr>
          <w:b/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CB19E" wp14:editId="3716A9C1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19191" id="Straight Connector 3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ObCM8K2AQAAuQ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>
        <w:t xml:space="preserve">                                                                          </w:t>
      </w:r>
      <w:proofErr w:type="spellStart"/>
      <w:r>
        <w:rPr>
          <w:b/>
          <w:bCs/>
        </w:rPr>
        <w:t>berikutnya</w:t>
      </w:r>
      <w:proofErr w:type="spellEnd"/>
      <w:r>
        <w:rPr>
          <w:b/>
          <w:bCs/>
        </w:rPr>
        <w:t>.</w:t>
      </w:r>
    </w:p>
    <w:p w14:paraId="6634BED8" w14:textId="3BD8ABD9" w:rsidR="0028778A" w:rsidRPr="0057686B" w:rsidRDefault="0028778A" w:rsidP="0057686B">
      <w:pPr>
        <w:pStyle w:val="ListParagraph"/>
        <w:ind w:left="-66"/>
        <w:rPr>
          <w:b/>
          <w:bCs/>
        </w:rPr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317BAD" wp14:editId="7F6276BB">
                <wp:simplePos x="0" y="0"/>
                <wp:positionH relativeFrom="column">
                  <wp:posOffset>3060456</wp:posOffset>
                </wp:positionH>
                <wp:positionV relativeFrom="paragraph">
                  <wp:posOffset>27940</wp:posOffset>
                </wp:positionV>
                <wp:extent cx="33623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02D40" id="Straight Connector 3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pt,2.2pt" to="505.7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" strokecolor="black [3040]"/>
            </w:pict>
          </mc:Fallback>
        </mc:AlternateContent>
      </w:r>
      <w:r>
        <w:t xml:space="preserve">                                                                          </w:t>
      </w:r>
    </w:p>
    <w:tbl>
      <w:tblPr>
        <w:tblStyle w:val="TableGrid"/>
        <w:tblW w:w="18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3055"/>
        <w:gridCol w:w="754"/>
        <w:gridCol w:w="3055"/>
        <w:gridCol w:w="754"/>
        <w:gridCol w:w="3055"/>
        <w:gridCol w:w="754"/>
        <w:gridCol w:w="3809"/>
      </w:tblGrid>
      <w:tr w:rsidR="0028778A" w14:paraId="61CF365E" w14:textId="72B8A6EF" w:rsidTr="0028778A">
        <w:tc>
          <w:tcPr>
            <w:tcW w:w="3432" w:type="dxa"/>
          </w:tcPr>
          <w:p w14:paraId="26623010" w14:textId="77777777" w:rsidR="0028778A" w:rsidRDefault="0028778A" w:rsidP="0028778A">
            <w:pPr>
              <w:pStyle w:val="ListParagraph"/>
              <w:ind w:left="-66"/>
              <w:rPr>
                <w:lang w:val="id-ID"/>
              </w:rPr>
            </w:pPr>
          </w:p>
        </w:tc>
        <w:tc>
          <w:tcPr>
            <w:tcW w:w="3809" w:type="dxa"/>
            <w:gridSpan w:val="2"/>
          </w:tcPr>
          <w:p w14:paraId="231E7084" w14:textId="63E9BC6C" w:rsidR="0028778A" w:rsidRPr="005B6F21" w:rsidRDefault="0028778A" w:rsidP="0028778A">
            <w:pPr>
              <w:ind w:left="0"/>
            </w:pPr>
          </w:p>
        </w:tc>
        <w:tc>
          <w:tcPr>
            <w:tcW w:w="3809" w:type="dxa"/>
            <w:gridSpan w:val="2"/>
          </w:tcPr>
          <w:p w14:paraId="09AB02F0" w14:textId="77777777" w:rsidR="0028778A" w:rsidRDefault="0028778A" w:rsidP="0028778A">
            <w:pPr>
              <w:ind w:left="0"/>
            </w:pPr>
          </w:p>
        </w:tc>
        <w:tc>
          <w:tcPr>
            <w:tcW w:w="3809" w:type="dxa"/>
            <w:gridSpan w:val="2"/>
          </w:tcPr>
          <w:p w14:paraId="30E91F54" w14:textId="253F54F5" w:rsidR="0028778A" w:rsidRDefault="0028778A" w:rsidP="0028778A">
            <w:pPr>
              <w:ind w:left="0"/>
            </w:pPr>
            <w:r>
              <w:t xml:space="preserve">                    </w:t>
            </w:r>
          </w:p>
        </w:tc>
        <w:tc>
          <w:tcPr>
            <w:tcW w:w="3809" w:type="dxa"/>
          </w:tcPr>
          <w:p w14:paraId="7A63A0C5" w14:textId="77777777" w:rsidR="0028778A" w:rsidRDefault="0028778A" w:rsidP="0028778A"/>
        </w:tc>
      </w:tr>
      <w:tr w:rsidR="0028778A" w14:paraId="116AD961" w14:textId="009C730E" w:rsidTr="0028778A">
        <w:trPr>
          <w:gridAfter w:val="2"/>
          <w:wAfter w:w="4563" w:type="dxa"/>
        </w:trPr>
        <w:tc>
          <w:tcPr>
            <w:tcW w:w="3432" w:type="dxa"/>
          </w:tcPr>
          <w:p w14:paraId="656599C0" w14:textId="77777777" w:rsidR="0028778A" w:rsidRDefault="0028778A" w:rsidP="0028778A">
            <w:pPr>
              <w:ind w:left="0"/>
              <w:rPr>
                <w:lang w:val="id-ID"/>
              </w:rPr>
            </w:pPr>
          </w:p>
        </w:tc>
        <w:tc>
          <w:tcPr>
            <w:tcW w:w="3055" w:type="dxa"/>
          </w:tcPr>
          <w:p w14:paraId="0BB60D6F" w14:textId="77777777" w:rsidR="0028778A" w:rsidRDefault="0028778A" w:rsidP="0028778A">
            <w:pPr>
              <w:ind w:left="0"/>
              <w:rPr>
                <w:lang w:val="id-ID"/>
              </w:rPr>
            </w:pPr>
          </w:p>
          <w:p w14:paraId="05C84048" w14:textId="6F758D2E" w:rsidR="0028778A" w:rsidRDefault="0028778A" w:rsidP="0028778A">
            <w:pPr>
              <w:ind w:left="0"/>
              <w:rPr>
                <w:lang w:val="id-ID"/>
              </w:rPr>
            </w:pPr>
          </w:p>
        </w:tc>
        <w:tc>
          <w:tcPr>
            <w:tcW w:w="3809" w:type="dxa"/>
            <w:gridSpan w:val="2"/>
          </w:tcPr>
          <w:p w14:paraId="6E56C25A" w14:textId="1972940F" w:rsidR="0028778A" w:rsidRPr="005B6F21" w:rsidRDefault="0028778A" w:rsidP="0028778A">
            <w:pPr>
              <w:ind w:left="0"/>
              <w:jc w:val="center"/>
            </w:pPr>
            <w:proofErr w:type="spellStart"/>
            <w:r>
              <w:t>Hormat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  <w:t>Alfi Muhtadi</w:t>
            </w:r>
            <w:r>
              <w:br/>
              <w:t>(…………………………………)</w:t>
            </w:r>
          </w:p>
        </w:tc>
        <w:tc>
          <w:tcPr>
            <w:tcW w:w="3809" w:type="dxa"/>
            <w:gridSpan w:val="2"/>
          </w:tcPr>
          <w:p w14:paraId="0CF6869A" w14:textId="77777777" w:rsidR="0028778A" w:rsidRDefault="0028778A" w:rsidP="0028778A">
            <w:pPr>
              <w:ind w:left="0"/>
              <w:jc w:val="center"/>
            </w:pPr>
          </w:p>
        </w:tc>
      </w:tr>
    </w:tbl>
    <w:p w14:paraId="4B221A41" w14:textId="7CBB8E83" w:rsidR="004C5603" w:rsidRPr="005E2495" w:rsidRDefault="004C5603" w:rsidP="005E2495">
      <w:pPr>
        <w:ind w:left="0"/>
        <w:rPr>
          <w:lang w:val="id-ID"/>
        </w:rPr>
      </w:pPr>
    </w:p>
    <w:sectPr w:rsidR="004C5603" w:rsidRPr="005E2495" w:rsidSect="006D3D31">
      <w:headerReference w:type="default" r:id="rId12"/>
      <w:footerReference w:type="default" r:id="rId13"/>
      <w:pgSz w:w="12240" w:h="15840" w:code="1"/>
      <w:pgMar w:top="2657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E206" w14:textId="77777777" w:rsidR="00CC017E" w:rsidRDefault="00CC017E" w:rsidP="001E7D29">
      <w:pPr>
        <w:spacing w:after="0" w:line="240" w:lineRule="auto"/>
      </w:pPr>
      <w:r>
        <w:separator/>
      </w:r>
    </w:p>
  </w:endnote>
  <w:endnote w:type="continuationSeparator" w:id="0">
    <w:p w14:paraId="6F8EA33E" w14:textId="77777777" w:rsidR="00CC017E" w:rsidRDefault="00CC017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F715C" w14:textId="77777777" w:rsidR="00620A8F" w:rsidRDefault="00620A8F" w:rsidP="00D35FF1">
    <w:pPr>
      <w:pStyle w:val="Footer"/>
      <w:tabs>
        <w:tab w:val="left" w:pos="56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78748" w14:textId="77777777" w:rsidR="00CC017E" w:rsidRDefault="00CC017E" w:rsidP="001E7D29">
      <w:pPr>
        <w:spacing w:after="0" w:line="240" w:lineRule="auto"/>
      </w:pPr>
      <w:r>
        <w:separator/>
      </w:r>
    </w:p>
  </w:footnote>
  <w:footnote w:type="continuationSeparator" w:id="0">
    <w:p w14:paraId="1FDE80DA" w14:textId="77777777" w:rsidR="00CC017E" w:rsidRDefault="00CC017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D3E" w14:textId="77777777" w:rsidR="00620A8F" w:rsidRDefault="00620A8F" w:rsidP="00D35FF1">
    <w:pPr>
      <w:pStyle w:val="Header"/>
      <w:tabs>
        <w:tab w:val="center" w:pos="5126"/>
      </w:tabs>
    </w:pPr>
    <w:r>
      <w:rPr>
        <w:noProof/>
        <w:lang w:val="en-ID" w:eastAsia="en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2345AE" wp14:editId="5D3509AA">
              <wp:simplePos x="0" y="0"/>
              <wp:positionH relativeFrom="column">
                <wp:posOffset>4457700</wp:posOffset>
              </wp:positionH>
              <wp:positionV relativeFrom="paragraph">
                <wp:posOffset>302894</wp:posOffset>
              </wp:positionV>
              <wp:extent cx="2398643" cy="542925"/>
              <wp:effectExtent l="0" t="0" r="2095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643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7DA543" w14:textId="2026FA93" w:rsidR="008C6543" w:rsidRPr="008C6543" w:rsidRDefault="00E86BAA" w:rsidP="008E4D51">
                          <w:r>
                            <w:t>LARAVER PROGRAMMER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2345A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51pt;margin-top:23.85pt;width:188.8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">
              <v:textbox>
                <w:txbxContent>
                  <w:p w14:paraId="687DA543" w14:textId="2026FA93" w:rsidR="008C6543" w:rsidRPr="008C6543" w:rsidRDefault="00E86BAA" w:rsidP="008E4D51">
                    <w:r>
                      <w:t>LARAVER PROGRAMMER</w:t>
                    </w:r>
                  </w:p>
                </w:txbxContent>
              </v:textbox>
            </v:shape>
          </w:pict>
        </mc:Fallback>
      </mc:AlternateContent>
    </w:r>
    <w:r w:rsidRPr="00084752">
      <w:rPr>
        <w:noProof/>
        <w:sz w:val="40"/>
        <w:lang w:val="en-ID" w:eastAsia="en-ID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C09659" wp14:editId="3554BB22">
              <wp:simplePos x="0" y="0"/>
              <wp:positionH relativeFrom="page">
                <wp:posOffset>57150</wp:posOffset>
              </wp:positionH>
              <wp:positionV relativeFrom="page">
                <wp:posOffset>-619125</wp:posOffset>
              </wp:positionV>
              <wp:extent cx="7715250" cy="10782478"/>
              <wp:effectExtent l="0" t="19050" r="57150" b="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15250" cy="10782478"/>
                        <a:chOff x="0" y="0"/>
                        <a:chExt cx="7715616" cy="10782774"/>
                      </a:xfrm>
                    </wpg:grpSpPr>
                    <wps:wsp>
                      <wps:cNvPr id="2" name="Freeform: Shape 8"/>
                      <wps:cNvSpPr/>
                      <wps:spPr>
                        <a:xfrm>
                          <a:off x="3962588" y="0"/>
                          <a:ext cx="3753028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BF308C" id="Group 29" o:spid="_x0000_s1026" style="position:absolute;margin-left:4.5pt;margin-top:-48.75pt;width:607.5pt;height:849pt;z-index:-251657216;mso-position-horizontal-relative:page;mso-position-vertical-relative:page" coordsize="77156,10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">
              <v:shape id="Freeform: Shape 8" o:spid="_x0000_s1027" style="position:absolute;left:39625;width:37531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" path="m3429208,12451r,876575l497239,889026,12452,12451r3416756,xe" fillcolor="#292733 [2415]" strokecolor="#292733 [2415]">
                <v:shadow on="t" color="black" opacity="24903f" origin=",.5" offset="0,.55556mm"/>
                <v:path arrowok="t" o:connecttype="custom" o:connectlocs="3744870,12451;3744870,889027;543010,889027;13598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" path="m12452,890686r,-878235l3030752,12451r484788,878235l12452,890686xe" fillcolor="#292733 [2415]" strokecolor="#292733 [2415]" strokeweight="2pt">
                <v:path arrowok="t" o:connecttype="custom" o:connectlocs="12452,890687;12452,12451;3030752,12451;3515540,890687" o:connectangles="0,0,0,0"/>
              </v:shape>
              <v:shape id="Freeform: Shape 14" o:spid="_x0000_s1029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8" type="#_x0000_t75" alt="Description: Home" style="width:4in;height:4in;visibility:visible" o:bullet="t">
        <v:imagedata r:id="rId1" o:title="Home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5E301ED"/>
    <w:multiLevelType w:val="hybridMultilevel"/>
    <w:tmpl w:val="E6DE7B10"/>
    <w:lvl w:ilvl="0" w:tplc="A6465AAC">
      <w:start w:val="5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DD4CAF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C37A08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CF75214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FE52C3"/>
    <w:multiLevelType w:val="hybridMultilevel"/>
    <w:tmpl w:val="0562E4E6"/>
    <w:lvl w:ilvl="0" w:tplc="1FF2F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1"/>
  </w:num>
  <w:num w:numId="4">
    <w:abstractNumId w:val="13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5"/>
  </w:num>
  <w:num w:numId="28">
    <w:abstractNumId w:val="11"/>
  </w:num>
  <w:num w:numId="29">
    <w:abstractNumId w:val="35"/>
  </w:num>
  <w:num w:numId="30">
    <w:abstractNumId w:val="26"/>
  </w:num>
  <w:num w:numId="31">
    <w:abstractNumId w:val="43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3"/>
  </w:num>
  <w:num w:numId="38">
    <w:abstractNumId w:val="27"/>
  </w:num>
  <w:num w:numId="39">
    <w:abstractNumId w:val="42"/>
  </w:num>
  <w:num w:numId="40">
    <w:abstractNumId w:val="31"/>
  </w:num>
  <w:num w:numId="41">
    <w:abstractNumId w:val="22"/>
  </w:num>
  <w:num w:numId="42">
    <w:abstractNumId w:val="32"/>
  </w:num>
  <w:num w:numId="43">
    <w:abstractNumId w:val="39"/>
  </w:num>
  <w:num w:numId="44">
    <w:abstractNumId w:val="28"/>
  </w:num>
  <w:num w:numId="45">
    <w:abstractNumId w:val="12"/>
  </w:num>
  <w:num w:numId="46">
    <w:abstractNumId w:val="24"/>
  </w:num>
  <w:num w:numId="47">
    <w:abstractNumId w:val="34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EC"/>
    <w:rsid w:val="0000418E"/>
    <w:rsid w:val="0001400F"/>
    <w:rsid w:val="00016839"/>
    <w:rsid w:val="00042FB3"/>
    <w:rsid w:val="00057671"/>
    <w:rsid w:val="0006221B"/>
    <w:rsid w:val="00084752"/>
    <w:rsid w:val="00086540"/>
    <w:rsid w:val="00095F8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41CC7"/>
    <w:rsid w:val="00142237"/>
    <w:rsid w:val="0015180F"/>
    <w:rsid w:val="001576D9"/>
    <w:rsid w:val="001746FC"/>
    <w:rsid w:val="00193653"/>
    <w:rsid w:val="001A6AC0"/>
    <w:rsid w:val="001C329C"/>
    <w:rsid w:val="001D1EF1"/>
    <w:rsid w:val="001E7D29"/>
    <w:rsid w:val="00222FE0"/>
    <w:rsid w:val="002404F5"/>
    <w:rsid w:val="00274AA7"/>
    <w:rsid w:val="00275260"/>
    <w:rsid w:val="00276FA1"/>
    <w:rsid w:val="00285B87"/>
    <w:rsid w:val="0028778A"/>
    <w:rsid w:val="00291B4A"/>
    <w:rsid w:val="002C26A8"/>
    <w:rsid w:val="002C3D7E"/>
    <w:rsid w:val="002E4F42"/>
    <w:rsid w:val="0032131A"/>
    <w:rsid w:val="003310BF"/>
    <w:rsid w:val="00333DF8"/>
    <w:rsid w:val="00352B99"/>
    <w:rsid w:val="00357117"/>
    <w:rsid w:val="00357641"/>
    <w:rsid w:val="003603AA"/>
    <w:rsid w:val="00360B6E"/>
    <w:rsid w:val="00360ECA"/>
    <w:rsid w:val="00361DEE"/>
    <w:rsid w:val="00394EF4"/>
    <w:rsid w:val="003B371F"/>
    <w:rsid w:val="003E5EB5"/>
    <w:rsid w:val="00410612"/>
    <w:rsid w:val="00411F8B"/>
    <w:rsid w:val="004203B0"/>
    <w:rsid w:val="004230D9"/>
    <w:rsid w:val="00442C3A"/>
    <w:rsid w:val="00450670"/>
    <w:rsid w:val="00466887"/>
    <w:rsid w:val="0046726A"/>
    <w:rsid w:val="004724BD"/>
    <w:rsid w:val="00477352"/>
    <w:rsid w:val="00491C23"/>
    <w:rsid w:val="004B5C09"/>
    <w:rsid w:val="004C5603"/>
    <w:rsid w:val="004E227E"/>
    <w:rsid w:val="00500DD1"/>
    <w:rsid w:val="00521AE3"/>
    <w:rsid w:val="00535B54"/>
    <w:rsid w:val="00554276"/>
    <w:rsid w:val="00564D17"/>
    <w:rsid w:val="00570173"/>
    <w:rsid w:val="0057686B"/>
    <w:rsid w:val="005B6F21"/>
    <w:rsid w:val="005D3902"/>
    <w:rsid w:val="005E0ED9"/>
    <w:rsid w:val="005E2495"/>
    <w:rsid w:val="00616B41"/>
    <w:rsid w:val="00620A8F"/>
    <w:rsid w:val="00620AE8"/>
    <w:rsid w:val="0064628C"/>
    <w:rsid w:val="0065214E"/>
    <w:rsid w:val="00655EE2"/>
    <w:rsid w:val="0067028F"/>
    <w:rsid w:val="00676EEC"/>
    <w:rsid w:val="00680296"/>
    <w:rsid w:val="006853BC"/>
    <w:rsid w:val="00687389"/>
    <w:rsid w:val="006928C1"/>
    <w:rsid w:val="00696E4D"/>
    <w:rsid w:val="006B0E6B"/>
    <w:rsid w:val="006D3D31"/>
    <w:rsid w:val="006D5463"/>
    <w:rsid w:val="006E015E"/>
    <w:rsid w:val="006E2F49"/>
    <w:rsid w:val="006F03D4"/>
    <w:rsid w:val="00700B1F"/>
    <w:rsid w:val="007257E9"/>
    <w:rsid w:val="00740105"/>
    <w:rsid w:val="00744B1E"/>
    <w:rsid w:val="007558EE"/>
    <w:rsid w:val="00756AD4"/>
    <w:rsid w:val="00756D9C"/>
    <w:rsid w:val="007619BD"/>
    <w:rsid w:val="00771C24"/>
    <w:rsid w:val="00781863"/>
    <w:rsid w:val="00792701"/>
    <w:rsid w:val="007D5836"/>
    <w:rsid w:val="007F34A4"/>
    <w:rsid w:val="0080604E"/>
    <w:rsid w:val="00815563"/>
    <w:rsid w:val="008240DA"/>
    <w:rsid w:val="008429E5"/>
    <w:rsid w:val="00867EA4"/>
    <w:rsid w:val="00880C14"/>
    <w:rsid w:val="00885A12"/>
    <w:rsid w:val="00897D88"/>
    <w:rsid w:val="008A0319"/>
    <w:rsid w:val="008C6543"/>
    <w:rsid w:val="008D0732"/>
    <w:rsid w:val="008D43E9"/>
    <w:rsid w:val="008E3C0E"/>
    <w:rsid w:val="008E421A"/>
    <w:rsid w:val="008E476B"/>
    <w:rsid w:val="008E4D51"/>
    <w:rsid w:val="008F0F63"/>
    <w:rsid w:val="008F5BBF"/>
    <w:rsid w:val="00927C63"/>
    <w:rsid w:val="00932F50"/>
    <w:rsid w:val="0094637B"/>
    <w:rsid w:val="00955A78"/>
    <w:rsid w:val="00971310"/>
    <w:rsid w:val="009921B8"/>
    <w:rsid w:val="009C127E"/>
    <w:rsid w:val="009C4697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60E11"/>
    <w:rsid w:val="00A63D35"/>
    <w:rsid w:val="00A667F9"/>
    <w:rsid w:val="00A9231C"/>
    <w:rsid w:val="00AA2532"/>
    <w:rsid w:val="00AC72FB"/>
    <w:rsid w:val="00AE1F88"/>
    <w:rsid w:val="00AE361F"/>
    <w:rsid w:val="00AE5370"/>
    <w:rsid w:val="00B17FDA"/>
    <w:rsid w:val="00B22AA8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B3468"/>
    <w:rsid w:val="00BD1747"/>
    <w:rsid w:val="00BD2B06"/>
    <w:rsid w:val="00BD64B3"/>
    <w:rsid w:val="00BE367F"/>
    <w:rsid w:val="00C14973"/>
    <w:rsid w:val="00C1643D"/>
    <w:rsid w:val="00C261A9"/>
    <w:rsid w:val="00C31872"/>
    <w:rsid w:val="00C42793"/>
    <w:rsid w:val="00C47095"/>
    <w:rsid w:val="00C47362"/>
    <w:rsid w:val="00C601ED"/>
    <w:rsid w:val="00C748C9"/>
    <w:rsid w:val="00CC017E"/>
    <w:rsid w:val="00CE5A5C"/>
    <w:rsid w:val="00D14CC6"/>
    <w:rsid w:val="00D21FBA"/>
    <w:rsid w:val="00D31AB7"/>
    <w:rsid w:val="00D35FF1"/>
    <w:rsid w:val="00D50D23"/>
    <w:rsid w:val="00D512BB"/>
    <w:rsid w:val="00D53571"/>
    <w:rsid w:val="00DA3B1A"/>
    <w:rsid w:val="00DC6078"/>
    <w:rsid w:val="00DC79AD"/>
    <w:rsid w:val="00DD2075"/>
    <w:rsid w:val="00DF2868"/>
    <w:rsid w:val="00E43BAA"/>
    <w:rsid w:val="00E557A0"/>
    <w:rsid w:val="00E86BAA"/>
    <w:rsid w:val="00EB3329"/>
    <w:rsid w:val="00EC7057"/>
    <w:rsid w:val="00EF6435"/>
    <w:rsid w:val="00F10F6B"/>
    <w:rsid w:val="00F23697"/>
    <w:rsid w:val="00F36BB7"/>
    <w:rsid w:val="00F4497F"/>
    <w:rsid w:val="00F87EAA"/>
    <w:rsid w:val="00F92B25"/>
    <w:rsid w:val="00F93D79"/>
    <w:rsid w:val="00FB3809"/>
    <w:rsid w:val="00FB4EF5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85A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D5357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2E4F42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qFormat/>
    <w:rsid w:val="00110BBD"/>
    <w:pPr>
      <w:framePr w:wrap="around" w:vAnchor="page" w:hAnchor="text" w:xAlign="right" w:y="318"/>
      <w:shd w:val="clear" w:color="auto" w:fill="373545" w:themeFill="text2"/>
      <w:tabs>
        <w:tab w:val="left" w:pos="7164"/>
      </w:tabs>
      <w:spacing w:after="0" w:line="312" w:lineRule="auto"/>
      <w:ind w:left="6754"/>
    </w:pPr>
    <w:rPr>
      <w:rFonts w:asciiTheme="majorHAnsi" w:hAnsiTheme="majorHAnsi"/>
      <w:color w:val="FFFFFF" w:themeColor="background1"/>
      <w:sz w:val="16"/>
      <w:lang w:val="en-GB"/>
    </w:rPr>
  </w:style>
  <w:style w:type="paragraph" w:customStyle="1" w:styleId="LogoLine">
    <w:name w:val="Logo Line"/>
    <w:basedOn w:val="Normal"/>
    <w:qFormat/>
    <w:rsid w:val="00110BBD"/>
    <w:pPr>
      <w:framePr w:wrap="around" w:vAnchor="page" w:hAnchor="page" w:x="707" w:y="11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%20TRIYA\TF23071820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6611C-FA2F-40AD-B560-9B92F2ABF5E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451598F-35B1-4AB0-8BAD-D1136DF5E0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71EEA9-2639-4CD2-B233-687146748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26B6E1-826A-4591-878E-B09FDFDDEE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</Template>
  <TotalTime>0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2019-03-01T02:52:00Z</dcterms:created>
  <dcterms:modified xsi:type="dcterms:W3CDTF">2020-07-05T23:58:00Z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